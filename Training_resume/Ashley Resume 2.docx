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A87891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E3E6E6F" w14:textId="77777777" w:rsidR="00692703" w:rsidRPr="00CF1A49" w:rsidRDefault="00E23415" w:rsidP="00913946">
            <w:pPr>
              <w:pStyle w:val="Title"/>
            </w:pPr>
            <w:bookmarkStart w:id="0" w:name="_GoBack"/>
            <w:bookmarkEnd w:id="0"/>
            <w:r>
              <w:t>Ashley goupee</w:t>
            </w:r>
          </w:p>
          <w:p w14:paraId="4C1F8485" w14:textId="1FD8BCA9" w:rsidR="00692703" w:rsidRPr="00CF1A49" w:rsidRDefault="00E23415" w:rsidP="00913946">
            <w:pPr>
              <w:pStyle w:val="ContactInfo"/>
              <w:contextualSpacing w:val="0"/>
            </w:pPr>
            <w:r>
              <w:t>1160 SE Laika LN Port Saint Lucie, FL 34983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B977525F3254126A0940FE28212B52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433AB">
              <w:t>772-418-3579</w:t>
            </w:r>
          </w:p>
          <w:p w14:paraId="702BC73E" w14:textId="77777777" w:rsidR="00692703" w:rsidRPr="00CF1A49" w:rsidRDefault="00E23415" w:rsidP="00913946">
            <w:pPr>
              <w:pStyle w:val="ContactInfoEmphasis"/>
              <w:contextualSpacing w:val="0"/>
            </w:pPr>
            <w:r>
              <w:t>A_goupee90@outlook.com</w:t>
            </w:r>
          </w:p>
        </w:tc>
      </w:tr>
      <w:tr w:rsidR="009571D8" w:rsidRPr="00CF1A49" w14:paraId="0F234623" w14:textId="77777777" w:rsidTr="00692703">
        <w:tc>
          <w:tcPr>
            <w:tcW w:w="9360" w:type="dxa"/>
            <w:tcMar>
              <w:top w:w="432" w:type="dxa"/>
            </w:tcMar>
          </w:tcPr>
          <w:p w14:paraId="1CA20840" w14:textId="13350259" w:rsidR="001755A8" w:rsidRPr="00CF1A49" w:rsidRDefault="00E23415" w:rsidP="00913946">
            <w:r>
              <w:t>My objective is to ultimately be a supervisor in a company that I can help others succeed. I will start at the bottom and work my way up the chain of command</w:t>
            </w:r>
            <w:r w:rsidR="00EB7D6C">
              <w:t xml:space="preserve"> in order to achieve my goals. </w:t>
            </w:r>
          </w:p>
        </w:tc>
      </w:tr>
    </w:tbl>
    <w:p w14:paraId="574659BF" w14:textId="77777777" w:rsidR="004E01EB" w:rsidRPr="00CF1A49" w:rsidRDefault="000F2A3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86811C09D7D41768F4923CE5FDE3F79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8E66366" w14:textId="77777777" w:rsidTr="00D66A52">
        <w:tc>
          <w:tcPr>
            <w:tcW w:w="9355" w:type="dxa"/>
          </w:tcPr>
          <w:p w14:paraId="40EDD498" w14:textId="77777777" w:rsidR="001D0BF1" w:rsidRPr="00CF1A49" w:rsidRDefault="00E23415" w:rsidP="001D0BF1">
            <w:pPr>
              <w:pStyle w:val="Heading3"/>
              <w:contextualSpacing w:val="0"/>
              <w:outlineLvl w:val="2"/>
            </w:pPr>
            <w:r>
              <w:t>October 2016</w:t>
            </w:r>
            <w:r w:rsidR="001D0BF1" w:rsidRPr="00CF1A49">
              <w:t xml:space="preserve"> – </w:t>
            </w:r>
            <w:r>
              <w:t>july 2018</w:t>
            </w:r>
          </w:p>
          <w:p w14:paraId="7F01ADBF" w14:textId="1A83189B" w:rsidR="001D0BF1" w:rsidRPr="00CF1A49" w:rsidRDefault="00746C72" w:rsidP="001D0BF1">
            <w:pPr>
              <w:pStyle w:val="Heading2"/>
              <w:contextualSpacing w:val="0"/>
              <w:outlineLvl w:val="1"/>
            </w:pPr>
            <w:r>
              <w:t>ADMINISTRATION</w:t>
            </w:r>
            <w:r w:rsidR="00E23415">
              <w:t xml:space="preserve"> Assistant</w:t>
            </w:r>
            <w:r w:rsidR="001D0BF1" w:rsidRPr="00CF1A49">
              <w:t xml:space="preserve">, </w:t>
            </w:r>
            <w:r w:rsidR="00E23415">
              <w:rPr>
                <w:rStyle w:val="SubtleReference"/>
              </w:rPr>
              <w:t xml:space="preserve">Zenith </w:t>
            </w:r>
            <w:r>
              <w:rPr>
                <w:rStyle w:val="SubtleReference"/>
              </w:rPr>
              <w:t xml:space="preserve">FINANCIAL </w:t>
            </w:r>
            <w:r w:rsidR="00E23415">
              <w:rPr>
                <w:rStyle w:val="SubtleReference"/>
              </w:rPr>
              <w:t>network</w:t>
            </w:r>
          </w:p>
          <w:p w14:paraId="7E73731E" w14:textId="77777777" w:rsidR="001E3120" w:rsidRDefault="00E23415" w:rsidP="00E23415">
            <w:pPr>
              <w:pStyle w:val="ListParagraph"/>
              <w:numPr>
                <w:ilvl w:val="0"/>
                <w:numId w:val="14"/>
              </w:numPr>
            </w:pPr>
            <w:r>
              <w:t>Maintaining daily reports, three times a day.</w:t>
            </w:r>
          </w:p>
          <w:p w14:paraId="2E14341F" w14:textId="77777777" w:rsidR="00E23415" w:rsidRDefault="00E23415" w:rsidP="00E23415">
            <w:pPr>
              <w:pStyle w:val="ListParagraph"/>
              <w:numPr>
                <w:ilvl w:val="0"/>
                <w:numId w:val="14"/>
              </w:numPr>
            </w:pPr>
            <w:r>
              <w:t xml:space="preserve">Inputting payment information and verifying arrangements. </w:t>
            </w:r>
          </w:p>
          <w:p w14:paraId="5820443B" w14:textId="77777777" w:rsidR="00E23415" w:rsidRPr="00CF1A49" w:rsidRDefault="00E23415" w:rsidP="00E23415">
            <w:pPr>
              <w:pStyle w:val="ListParagraph"/>
              <w:numPr>
                <w:ilvl w:val="0"/>
                <w:numId w:val="14"/>
              </w:numPr>
            </w:pPr>
            <w:r>
              <w:t xml:space="preserve">Answering phones and directing the call accordingly. </w:t>
            </w:r>
          </w:p>
        </w:tc>
      </w:tr>
      <w:tr w:rsidR="00F61DF9" w:rsidRPr="00CF1A49" w14:paraId="6B39721C" w14:textId="77777777" w:rsidTr="00F61DF9">
        <w:tc>
          <w:tcPr>
            <w:tcW w:w="9355" w:type="dxa"/>
            <w:tcMar>
              <w:top w:w="216" w:type="dxa"/>
            </w:tcMar>
          </w:tcPr>
          <w:p w14:paraId="69802355" w14:textId="1D2B3F89" w:rsidR="00F61DF9" w:rsidRPr="00CF1A49" w:rsidRDefault="008734B8" w:rsidP="00F61DF9">
            <w:pPr>
              <w:pStyle w:val="Heading3"/>
              <w:contextualSpacing w:val="0"/>
              <w:outlineLvl w:val="2"/>
            </w:pPr>
            <w:r>
              <w:t>August 2013</w:t>
            </w:r>
            <w:r w:rsidR="00F61DF9" w:rsidRPr="00CF1A49">
              <w:t xml:space="preserve"> – </w:t>
            </w:r>
            <w:r w:rsidR="003F0A7C">
              <w:t>October 2016</w:t>
            </w:r>
          </w:p>
          <w:p w14:paraId="73D86791" w14:textId="77777777" w:rsidR="00F61DF9" w:rsidRPr="00E23415" w:rsidRDefault="00E23415" w:rsidP="00E23415">
            <w:pPr>
              <w:pStyle w:val="Heading2"/>
              <w:tabs>
                <w:tab w:val="left" w:pos="1755"/>
              </w:tabs>
              <w:contextualSpacing w:val="0"/>
              <w:outlineLvl w:val="1"/>
              <w:rPr>
                <w:b w:val="0"/>
                <w:color w:val="auto"/>
              </w:rPr>
            </w:pPr>
            <w:r>
              <w:t>Front desk/Receptionst</w:t>
            </w:r>
            <w:r w:rsidR="00F61DF9" w:rsidRPr="00CF1A49">
              <w:t>,</w:t>
            </w:r>
            <w:r>
              <w:t xml:space="preserve"> </w:t>
            </w:r>
            <w:r w:rsidRPr="00E23415">
              <w:rPr>
                <w:b w:val="0"/>
                <w:color w:val="595959" w:themeColor="text1" w:themeTint="A6"/>
                <w:sz w:val="22"/>
                <w:szCs w:val="22"/>
              </w:rPr>
              <w:t>Comp</w:t>
            </w:r>
            <w:r>
              <w:rPr>
                <w:b w:val="0"/>
                <w:color w:val="595959" w:themeColor="text1" w:themeTint="A6"/>
                <w:sz w:val="22"/>
                <w:szCs w:val="22"/>
              </w:rPr>
              <w:t>rehensive ob &amp; Gyn</w:t>
            </w:r>
          </w:p>
          <w:p w14:paraId="500A10E6" w14:textId="77777777" w:rsidR="00F61DF9" w:rsidRDefault="00E23415" w:rsidP="00E23415">
            <w:pPr>
              <w:pStyle w:val="ListParagraph"/>
              <w:numPr>
                <w:ilvl w:val="0"/>
                <w:numId w:val="15"/>
              </w:numPr>
            </w:pPr>
            <w:r>
              <w:t>Answering phones and scheduling appointments.</w:t>
            </w:r>
          </w:p>
          <w:p w14:paraId="2D371EB3" w14:textId="77777777" w:rsidR="00E23415" w:rsidRDefault="00E23415" w:rsidP="00E23415">
            <w:pPr>
              <w:pStyle w:val="ListParagraph"/>
              <w:numPr>
                <w:ilvl w:val="0"/>
                <w:numId w:val="15"/>
              </w:numPr>
            </w:pPr>
            <w:r>
              <w:t>Filing, scanning in documents.</w:t>
            </w:r>
          </w:p>
          <w:p w14:paraId="36A17605" w14:textId="77777777" w:rsidR="00E23415" w:rsidRDefault="00E23415" w:rsidP="00E23415">
            <w:pPr>
              <w:pStyle w:val="ListParagraph"/>
              <w:numPr>
                <w:ilvl w:val="0"/>
                <w:numId w:val="15"/>
              </w:numPr>
            </w:pPr>
            <w:r>
              <w:t xml:space="preserve">Preparing for each day accordingly prior to the scheduled appointments. </w:t>
            </w:r>
          </w:p>
        </w:tc>
      </w:tr>
    </w:tbl>
    <w:sdt>
      <w:sdtPr>
        <w:alias w:val="Education:"/>
        <w:tag w:val="Education:"/>
        <w:id w:val="-1908763273"/>
        <w:placeholder>
          <w:docPart w:val="020959E70369428FB04A5DE216EBE771"/>
        </w:placeholder>
        <w:temporary/>
        <w:showingPlcHdr/>
        <w15:appearance w15:val="hidden"/>
      </w:sdtPr>
      <w:sdtEndPr/>
      <w:sdtContent>
        <w:p w14:paraId="15DB834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BF0AC39" w14:textId="77777777" w:rsidTr="00140A93">
        <w:trPr>
          <w:trHeight w:val="1219"/>
        </w:trPr>
        <w:tc>
          <w:tcPr>
            <w:tcW w:w="9355" w:type="dxa"/>
          </w:tcPr>
          <w:p w14:paraId="5C8E1670" w14:textId="2E762630" w:rsidR="00140A93" w:rsidRDefault="00140A93" w:rsidP="001D0BF1">
            <w:pPr>
              <w:pStyle w:val="Heading3"/>
              <w:contextualSpacing w:val="0"/>
              <w:outlineLvl w:val="2"/>
            </w:pPr>
            <w:r>
              <w:t>Currently Studying</w:t>
            </w:r>
          </w:p>
          <w:p w14:paraId="05A3C952" w14:textId="583E7965" w:rsidR="00140A93" w:rsidRDefault="00CA07CE" w:rsidP="001D0BF1">
            <w:pPr>
              <w:pStyle w:val="Heading3"/>
              <w:contextualSpacing w:val="0"/>
              <w:outlineLvl w:val="2"/>
              <w:rPr>
                <w:color w:val="1D824C" w:themeColor="accent1"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>BACHELOR’S IN BUSINESS MANAGEMENT</w:t>
            </w:r>
            <w:r w:rsidR="00420FB6">
              <w:rPr>
                <w:color w:val="1D824C" w:themeColor="accent1"/>
                <w:sz w:val="26"/>
                <w:szCs w:val="26"/>
              </w:rPr>
              <w:t>, Adminstration &amp; H</w:t>
            </w:r>
            <w:r>
              <w:rPr>
                <w:color w:val="1D824C" w:themeColor="accent1"/>
                <w:sz w:val="26"/>
                <w:szCs w:val="26"/>
              </w:rPr>
              <w:t>.R.</w:t>
            </w:r>
          </w:p>
          <w:p w14:paraId="165F9E74" w14:textId="678C69FE" w:rsidR="00CA07CE" w:rsidRDefault="00CA07CE" w:rsidP="001D0BF1">
            <w:pPr>
              <w:pStyle w:val="Heading3"/>
              <w:contextualSpacing w:val="0"/>
              <w:outlineLvl w:val="2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Univers</w:t>
            </w:r>
            <w:r w:rsidR="00273A65">
              <w:rPr>
                <w:b w:val="0"/>
                <w:sz w:val="26"/>
                <w:szCs w:val="26"/>
              </w:rPr>
              <w:t>ity of phoenix</w:t>
            </w:r>
          </w:p>
          <w:p w14:paraId="10CB1EB3" w14:textId="6E54A354" w:rsidR="00273A65" w:rsidRDefault="00273A65" w:rsidP="001D0BF1">
            <w:pPr>
              <w:pStyle w:val="Heading3"/>
              <w:contextualSpacing w:val="0"/>
              <w:outlineLvl w:val="2"/>
              <w:rPr>
                <w:b w:val="0"/>
                <w:szCs w:val="22"/>
              </w:rPr>
            </w:pPr>
            <w:r>
              <w:rPr>
                <w:b w:val="0"/>
                <w:szCs w:val="22"/>
              </w:rPr>
              <w:t>Gpa: 3.8</w:t>
            </w:r>
          </w:p>
          <w:p w14:paraId="400AB178" w14:textId="77777777" w:rsidR="00273A65" w:rsidRPr="00273A65" w:rsidRDefault="00273A65" w:rsidP="001D0BF1">
            <w:pPr>
              <w:pStyle w:val="Heading3"/>
              <w:contextualSpacing w:val="0"/>
              <w:outlineLvl w:val="2"/>
              <w:rPr>
                <w:b w:val="0"/>
                <w:szCs w:val="22"/>
              </w:rPr>
            </w:pPr>
          </w:p>
          <w:p w14:paraId="2147EBE0" w14:textId="659D3F31" w:rsidR="001D0BF1" w:rsidRPr="00CF1A49" w:rsidRDefault="008B542A" w:rsidP="001D0BF1">
            <w:pPr>
              <w:pStyle w:val="Heading3"/>
              <w:contextualSpacing w:val="0"/>
              <w:outlineLvl w:val="2"/>
            </w:pPr>
            <w:r>
              <w:t>October 2018</w:t>
            </w:r>
          </w:p>
          <w:p w14:paraId="5F30A2E0" w14:textId="77777777" w:rsidR="00E23415" w:rsidRDefault="00E23415" w:rsidP="001D0BF1">
            <w:pPr>
              <w:pStyle w:val="Heading2"/>
              <w:contextualSpacing w:val="0"/>
              <w:outlineLvl w:val="1"/>
            </w:pPr>
            <w:r>
              <w:t>Associates in Business management &amp; adminstration</w:t>
            </w:r>
            <w:r w:rsidR="001D0BF1" w:rsidRPr="00CF1A49">
              <w:t xml:space="preserve">, </w:t>
            </w:r>
          </w:p>
          <w:p w14:paraId="67E5558C" w14:textId="77777777" w:rsidR="001D0BF1" w:rsidRPr="00CF1A49" w:rsidRDefault="00E23415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>University of Phoenix</w:t>
            </w:r>
          </w:p>
          <w:p w14:paraId="640FC475" w14:textId="77777777" w:rsidR="007538DC" w:rsidRPr="00CF1A49" w:rsidRDefault="00E23415" w:rsidP="007538DC">
            <w:pPr>
              <w:contextualSpacing w:val="0"/>
            </w:pPr>
            <w:r>
              <w:t>GPA: 3.8</w:t>
            </w:r>
          </w:p>
        </w:tc>
      </w:tr>
      <w:tr w:rsidR="00F61DF9" w:rsidRPr="00CF1A49" w14:paraId="32B4FC29" w14:textId="77777777" w:rsidTr="00F61DF9">
        <w:tc>
          <w:tcPr>
            <w:tcW w:w="9355" w:type="dxa"/>
            <w:tcMar>
              <w:top w:w="216" w:type="dxa"/>
            </w:tcMar>
          </w:tcPr>
          <w:p w14:paraId="6B0BD9E0" w14:textId="77777777" w:rsidR="00F61DF9" w:rsidRPr="00CF1A49" w:rsidRDefault="00464DAA" w:rsidP="00F61DF9">
            <w:pPr>
              <w:pStyle w:val="Heading3"/>
              <w:contextualSpacing w:val="0"/>
              <w:outlineLvl w:val="2"/>
            </w:pPr>
            <w:r>
              <w:t>June</w:t>
            </w:r>
            <w:r w:rsidR="00F61DF9" w:rsidRPr="00CF1A49">
              <w:t xml:space="preserve"> </w:t>
            </w:r>
            <w:r>
              <w:t>2009</w:t>
            </w:r>
          </w:p>
          <w:p w14:paraId="40B2580B" w14:textId="092FEEF4" w:rsidR="00F61DF9" w:rsidRPr="00CF1A49" w:rsidRDefault="00464DAA" w:rsidP="00F61DF9">
            <w:pPr>
              <w:pStyle w:val="Heading2"/>
              <w:contextualSpacing w:val="0"/>
              <w:outlineLvl w:val="1"/>
            </w:pPr>
            <w:r>
              <w:t>H.s 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Coral Glades h</w:t>
            </w:r>
            <w:r w:rsidR="00EB7D6C">
              <w:rPr>
                <w:rStyle w:val="SubtleReference"/>
              </w:rPr>
              <w:t>i</w:t>
            </w:r>
            <w:r>
              <w:rPr>
                <w:rStyle w:val="SubtleReference"/>
              </w:rPr>
              <w:t>gh school</w:t>
            </w:r>
          </w:p>
          <w:p w14:paraId="14E8669B" w14:textId="77777777" w:rsidR="00F61DF9" w:rsidRDefault="00464DAA" w:rsidP="00F61DF9">
            <w:r>
              <w:t>GPA 3.5</w:t>
            </w:r>
          </w:p>
        </w:tc>
      </w:tr>
    </w:tbl>
    <w:sdt>
      <w:sdtPr>
        <w:alias w:val="Skills:"/>
        <w:tag w:val="Skills:"/>
        <w:id w:val="-1392877668"/>
        <w:placeholder>
          <w:docPart w:val="0BBC2240B89C4CF8BCC2B69D663267AB"/>
        </w:placeholder>
        <w:temporary/>
        <w:showingPlcHdr/>
        <w15:appearance w15:val="hidden"/>
      </w:sdtPr>
      <w:sdtEndPr/>
      <w:sdtContent>
        <w:p w14:paraId="643A7F0B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94A3C82" w14:textId="77777777" w:rsidTr="00CF1A49">
        <w:tc>
          <w:tcPr>
            <w:tcW w:w="4675" w:type="dxa"/>
          </w:tcPr>
          <w:p w14:paraId="3328B425" w14:textId="77777777" w:rsidR="001E3120" w:rsidRPr="006E1507" w:rsidRDefault="00464DAA" w:rsidP="006E1507">
            <w:pPr>
              <w:pStyle w:val="ListBullet"/>
              <w:contextualSpacing w:val="0"/>
            </w:pPr>
            <w:r>
              <w:t>Type 50-80 wpm</w:t>
            </w:r>
          </w:p>
          <w:p w14:paraId="5FC364CC" w14:textId="0C29C54C" w:rsidR="001F4E6D" w:rsidRDefault="00464DAA" w:rsidP="006E1507">
            <w:pPr>
              <w:pStyle w:val="ListBullet"/>
              <w:contextualSpacing w:val="0"/>
            </w:pPr>
            <w:r>
              <w:t>Advanced in Microsoft office tools (Excel, Word, PowerPoint.)</w:t>
            </w:r>
          </w:p>
          <w:p w14:paraId="4F73F6D0" w14:textId="77777777" w:rsidR="00810F92" w:rsidRDefault="00810F92" w:rsidP="006E1507">
            <w:pPr>
              <w:pStyle w:val="ListBullet"/>
              <w:contextualSpacing w:val="0"/>
            </w:pPr>
            <w:r>
              <w:t>Google Calendar/Docs</w:t>
            </w:r>
          </w:p>
          <w:p w14:paraId="3B93BF8A" w14:textId="7C1E94DA" w:rsidR="00000B99" w:rsidRPr="006E1507" w:rsidRDefault="00000B99" w:rsidP="00DB2503">
            <w:pPr>
              <w:pStyle w:val="ListBullet"/>
              <w:contextualSpacing w:val="0"/>
            </w:pPr>
            <w:r>
              <w:lastRenderedPageBreak/>
              <w:t>Auditing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2E27F1A4" w14:textId="2A481521" w:rsidR="003A0632" w:rsidRPr="006E1507" w:rsidRDefault="00464DAA" w:rsidP="006E1507">
            <w:pPr>
              <w:pStyle w:val="ListBullet"/>
              <w:contextualSpacing w:val="0"/>
            </w:pPr>
            <w:r>
              <w:lastRenderedPageBreak/>
              <w:t>Computer Literate</w:t>
            </w:r>
          </w:p>
          <w:p w14:paraId="4D6DF89E" w14:textId="77777777" w:rsidR="001E3120" w:rsidRPr="006E1507" w:rsidRDefault="00464DAA" w:rsidP="006E1507">
            <w:pPr>
              <w:pStyle w:val="ListBullet"/>
              <w:contextualSpacing w:val="0"/>
            </w:pPr>
            <w:r>
              <w:t xml:space="preserve">Detail Oriented </w:t>
            </w:r>
          </w:p>
          <w:p w14:paraId="275278EF" w14:textId="32199578" w:rsidR="001E3120" w:rsidRDefault="00464DAA" w:rsidP="006E1507">
            <w:pPr>
              <w:pStyle w:val="ListBullet"/>
              <w:contextualSpacing w:val="0"/>
            </w:pPr>
            <w:r>
              <w:t>Fast Learner</w:t>
            </w:r>
          </w:p>
          <w:p w14:paraId="1A87EFD7" w14:textId="3C4179AA" w:rsidR="00000B99" w:rsidRDefault="0061028E" w:rsidP="006E1507">
            <w:pPr>
              <w:pStyle w:val="ListBullet"/>
              <w:contextualSpacing w:val="0"/>
            </w:pPr>
            <w:r>
              <w:t>Customer Service Skills</w:t>
            </w:r>
          </w:p>
          <w:p w14:paraId="36E53C02" w14:textId="44BCE38F" w:rsidR="00DB2503" w:rsidRDefault="00DB2503" w:rsidP="006E1507">
            <w:pPr>
              <w:pStyle w:val="ListBullet"/>
              <w:contextualSpacing w:val="0"/>
            </w:pPr>
            <w:r>
              <w:lastRenderedPageBreak/>
              <w:t>Quickbooks</w:t>
            </w:r>
          </w:p>
          <w:p w14:paraId="64972F22" w14:textId="77777777" w:rsidR="0061028E" w:rsidRDefault="0061028E" w:rsidP="00DB250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0EE7AFA6" w14:textId="3588B374" w:rsidR="00810F92" w:rsidRPr="006E1507" w:rsidRDefault="00810F92" w:rsidP="00810F9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AFAC0EB5BAA748D5A5DCEA91DE85A657"/>
        </w:placeholder>
        <w:temporary/>
        <w:showingPlcHdr/>
        <w15:appearance w15:val="hidden"/>
      </w:sdtPr>
      <w:sdtEndPr/>
      <w:sdtContent>
        <w:p w14:paraId="600032D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2AA9C34" w14:textId="737AB580" w:rsidR="00464DAA" w:rsidRDefault="00464DAA" w:rsidP="00464DAA">
      <w:pPr>
        <w:numPr>
          <w:ilvl w:val="0"/>
          <w:numId w:val="16"/>
        </w:numPr>
        <w:ind w:hanging="360"/>
      </w:pPr>
      <w:r>
        <w:t xml:space="preserve">AIDS Walk of 2009 </w:t>
      </w:r>
      <w:r w:rsidR="00EB7D6C">
        <w:t>-</w:t>
      </w:r>
      <w:r>
        <w:t xml:space="preserve"> With </w:t>
      </w:r>
      <w:r>
        <w:rPr>
          <w:b/>
          <w:i/>
        </w:rPr>
        <w:t>American Sign Language</w:t>
      </w:r>
    </w:p>
    <w:p w14:paraId="73449E07" w14:textId="1D72BF2A" w:rsidR="00B51D1B" w:rsidRPr="00DB2503" w:rsidRDefault="00464DAA" w:rsidP="00E62271">
      <w:pPr>
        <w:numPr>
          <w:ilvl w:val="0"/>
          <w:numId w:val="16"/>
        </w:numPr>
        <w:ind w:hanging="360"/>
      </w:pPr>
      <w:r>
        <w:t xml:space="preserve">Mentored children in softball skills </w:t>
      </w:r>
      <w:r w:rsidR="00EB7D6C">
        <w:t xml:space="preserve">- </w:t>
      </w:r>
      <w:r>
        <w:t xml:space="preserve">With </w:t>
      </w:r>
      <w:r>
        <w:rPr>
          <w:b/>
          <w:i/>
        </w:rPr>
        <w:t>City of Margate</w:t>
      </w:r>
    </w:p>
    <w:p w14:paraId="561C7C68" w14:textId="5289A970" w:rsidR="00DB2503" w:rsidRPr="00E62271" w:rsidRDefault="00DB2503" w:rsidP="00E62271">
      <w:pPr>
        <w:numPr>
          <w:ilvl w:val="0"/>
          <w:numId w:val="16"/>
        </w:numPr>
        <w:ind w:hanging="360"/>
      </w:pPr>
      <w:r>
        <w:t xml:space="preserve">Fish Fry- With </w:t>
      </w:r>
      <w:r>
        <w:rPr>
          <w:b/>
          <w:i/>
        </w:rPr>
        <w:t xml:space="preserve">St Vincent Catholic Church </w:t>
      </w:r>
    </w:p>
    <w:sectPr w:rsidR="00DB2503" w:rsidRPr="00E6227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3C186" w14:textId="77777777" w:rsidR="00AB7BE7" w:rsidRDefault="00AB7BE7" w:rsidP="0068194B">
      <w:r>
        <w:separator/>
      </w:r>
    </w:p>
    <w:p w14:paraId="60842764" w14:textId="77777777" w:rsidR="00AB7BE7" w:rsidRDefault="00AB7BE7"/>
    <w:p w14:paraId="48E80EF4" w14:textId="77777777" w:rsidR="00AB7BE7" w:rsidRDefault="00AB7BE7"/>
  </w:endnote>
  <w:endnote w:type="continuationSeparator" w:id="0">
    <w:p w14:paraId="558B5284" w14:textId="77777777" w:rsidR="00AB7BE7" w:rsidRDefault="00AB7BE7" w:rsidP="0068194B">
      <w:r>
        <w:continuationSeparator/>
      </w:r>
    </w:p>
    <w:p w14:paraId="5CE97EBF" w14:textId="77777777" w:rsidR="00AB7BE7" w:rsidRDefault="00AB7BE7"/>
    <w:p w14:paraId="04B05BB4" w14:textId="77777777" w:rsidR="00AB7BE7" w:rsidRDefault="00AB7B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7F84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6A11F" w14:textId="77777777" w:rsidR="00AB7BE7" w:rsidRDefault="00AB7BE7" w:rsidP="0068194B">
      <w:r>
        <w:separator/>
      </w:r>
    </w:p>
    <w:p w14:paraId="1A8FD909" w14:textId="77777777" w:rsidR="00AB7BE7" w:rsidRDefault="00AB7BE7"/>
    <w:p w14:paraId="1B85FFA5" w14:textId="77777777" w:rsidR="00AB7BE7" w:rsidRDefault="00AB7BE7"/>
  </w:footnote>
  <w:footnote w:type="continuationSeparator" w:id="0">
    <w:p w14:paraId="51DCD936" w14:textId="77777777" w:rsidR="00AB7BE7" w:rsidRDefault="00AB7BE7" w:rsidP="0068194B">
      <w:r>
        <w:continuationSeparator/>
      </w:r>
    </w:p>
    <w:p w14:paraId="2085DD3D" w14:textId="77777777" w:rsidR="00AB7BE7" w:rsidRDefault="00AB7BE7"/>
    <w:p w14:paraId="4A8520DC" w14:textId="77777777" w:rsidR="00AB7BE7" w:rsidRDefault="00AB7B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7E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4B5E0C" wp14:editId="4163B36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341C5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8A3CD6"/>
    <w:multiLevelType w:val="hybridMultilevel"/>
    <w:tmpl w:val="4D94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AA81E0C"/>
    <w:multiLevelType w:val="hybridMultilevel"/>
    <w:tmpl w:val="CC44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7017EB"/>
    <w:multiLevelType w:val="multilevel"/>
    <w:tmpl w:val="716A69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15"/>
    <w:rsid w:val="000001EF"/>
    <w:rsid w:val="00000B99"/>
    <w:rsid w:val="00007322"/>
    <w:rsid w:val="00007728"/>
    <w:rsid w:val="00024584"/>
    <w:rsid w:val="00024730"/>
    <w:rsid w:val="00055E95"/>
    <w:rsid w:val="0007021F"/>
    <w:rsid w:val="000B2BA5"/>
    <w:rsid w:val="000E5B9A"/>
    <w:rsid w:val="000F2A39"/>
    <w:rsid w:val="000F2F8C"/>
    <w:rsid w:val="0010006E"/>
    <w:rsid w:val="001045A8"/>
    <w:rsid w:val="00114A91"/>
    <w:rsid w:val="00140A93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A65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0A7C"/>
    <w:rsid w:val="003F1D5F"/>
    <w:rsid w:val="00405128"/>
    <w:rsid w:val="00406CFF"/>
    <w:rsid w:val="00416B25"/>
    <w:rsid w:val="00420592"/>
    <w:rsid w:val="00420FB6"/>
    <w:rsid w:val="004319E0"/>
    <w:rsid w:val="00437E8C"/>
    <w:rsid w:val="00440225"/>
    <w:rsid w:val="00464DA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33A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1028E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C72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0F92"/>
    <w:rsid w:val="008343B9"/>
    <w:rsid w:val="00834955"/>
    <w:rsid w:val="00855B59"/>
    <w:rsid w:val="00860461"/>
    <w:rsid w:val="0086487C"/>
    <w:rsid w:val="00870B20"/>
    <w:rsid w:val="008734B8"/>
    <w:rsid w:val="008829F8"/>
    <w:rsid w:val="00885897"/>
    <w:rsid w:val="008A6538"/>
    <w:rsid w:val="008B542A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BE7"/>
    <w:rsid w:val="00AD360E"/>
    <w:rsid w:val="00AD40FB"/>
    <w:rsid w:val="00AD782D"/>
    <w:rsid w:val="00AE7650"/>
    <w:rsid w:val="00B10EBE"/>
    <w:rsid w:val="00B236F1"/>
    <w:rsid w:val="00B24950"/>
    <w:rsid w:val="00B40A7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07CE"/>
    <w:rsid w:val="00CA4B4D"/>
    <w:rsid w:val="00CB35C3"/>
    <w:rsid w:val="00CD323D"/>
    <w:rsid w:val="00CE3327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2503"/>
    <w:rsid w:val="00DB6915"/>
    <w:rsid w:val="00DB7E1E"/>
    <w:rsid w:val="00DC1B78"/>
    <w:rsid w:val="00DC2A2F"/>
    <w:rsid w:val="00DC600B"/>
    <w:rsid w:val="00DE0FAA"/>
    <w:rsid w:val="00DE136D"/>
    <w:rsid w:val="00DE6534"/>
    <w:rsid w:val="00DF0FA5"/>
    <w:rsid w:val="00DF43A6"/>
    <w:rsid w:val="00DF4D6C"/>
    <w:rsid w:val="00E01923"/>
    <w:rsid w:val="00E14498"/>
    <w:rsid w:val="00E23415"/>
    <w:rsid w:val="00E2397A"/>
    <w:rsid w:val="00E254DB"/>
    <w:rsid w:val="00E300FC"/>
    <w:rsid w:val="00E362DB"/>
    <w:rsid w:val="00E43385"/>
    <w:rsid w:val="00E5632B"/>
    <w:rsid w:val="00E62271"/>
    <w:rsid w:val="00E70240"/>
    <w:rsid w:val="00E71E6B"/>
    <w:rsid w:val="00E81CC5"/>
    <w:rsid w:val="00E85A87"/>
    <w:rsid w:val="00E85B4A"/>
    <w:rsid w:val="00E9528E"/>
    <w:rsid w:val="00EA5099"/>
    <w:rsid w:val="00EB7D6C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F39E1C"/>
  <w15:chartTrackingRefBased/>
  <w15:docId w15:val="{44E581C7-CF4B-4140-B0EC-53355AFA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_gou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977525F3254126A0940FE28212B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85FB9-C256-48B3-BC97-3B21F4925E3B}"/>
      </w:docPartPr>
      <w:docPartBody>
        <w:p w:rsidR="00695508" w:rsidRDefault="00A20139">
          <w:pPr>
            <w:pStyle w:val="0B977525F3254126A0940FE28212B521"/>
          </w:pPr>
          <w:r w:rsidRPr="00CF1A49">
            <w:t>·</w:t>
          </w:r>
        </w:p>
      </w:docPartBody>
    </w:docPart>
    <w:docPart>
      <w:docPartPr>
        <w:name w:val="586811C09D7D41768F4923CE5FDE3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73B5-30C1-4DB9-8948-17AE94DE7460}"/>
      </w:docPartPr>
      <w:docPartBody>
        <w:p w:rsidR="00695508" w:rsidRDefault="00A20139">
          <w:pPr>
            <w:pStyle w:val="586811C09D7D41768F4923CE5FDE3F79"/>
          </w:pPr>
          <w:r w:rsidRPr="00CF1A49">
            <w:t>Experience</w:t>
          </w:r>
        </w:p>
      </w:docPartBody>
    </w:docPart>
    <w:docPart>
      <w:docPartPr>
        <w:name w:val="020959E70369428FB04A5DE216EBE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035-383F-4D3C-9666-2FBD91C48263}"/>
      </w:docPartPr>
      <w:docPartBody>
        <w:p w:rsidR="00695508" w:rsidRDefault="00A20139">
          <w:pPr>
            <w:pStyle w:val="020959E70369428FB04A5DE216EBE771"/>
          </w:pPr>
          <w:r w:rsidRPr="00CF1A49">
            <w:t>Education</w:t>
          </w:r>
        </w:p>
      </w:docPartBody>
    </w:docPart>
    <w:docPart>
      <w:docPartPr>
        <w:name w:val="0BBC2240B89C4CF8BCC2B69D66326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A24C-8879-4F54-8E5C-BBFD477E63AD}"/>
      </w:docPartPr>
      <w:docPartBody>
        <w:p w:rsidR="00695508" w:rsidRDefault="00A20139">
          <w:pPr>
            <w:pStyle w:val="0BBC2240B89C4CF8BCC2B69D663267AB"/>
          </w:pPr>
          <w:r w:rsidRPr="00CF1A49">
            <w:t>Skills</w:t>
          </w:r>
        </w:p>
      </w:docPartBody>
    </w:docPart>
    <w:docPart>
      <w:docPartPr>
        <w:name w:val="AFAC0EB5BAA748D5A5DCEA91DE85A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0292C-51F9-4797-9B8C-586E0055C17A}"/>
      </w:docPartPr>
      <w:docPartBody>
        <w:p w:rsidR="00695508" w:rsidRDefault="00A20139">
          <w:pPr>
            <w:pStyle w:val="AFAC0EB5BAA748D5A5DCEA91DE85A65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9"/>
    <w:rsid w:val="005C3B3D"/>
    <w:rsid w:val="00695508"/>
    <w:rsid w:val="007747BA"/>
    <w:rsid w:val="00A20139"/>
    <w:rsid w:val="00B921AE"/>
    <w:rsid w:val="00C0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D29D7542BC46ADA9E56A3FF2E62253">
    <w:name w:val="8DD29D7542BC46ADA9E56A3FF2E6225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DC46519988C42C1B2DB2D723666A1B7">
    <w:name w:val="2DC46519988C42C1B2DB2D723666A1B7"/>
  </w:style>
  <w:style w:type="paragraph" w:customStyle="1" w:styleId="F054A9F97DB74AD8831394EDFA76F6DF">
    <w:name w:val="F054A9F97DB74AD8831394EDFA76F6DF"/>
  </w:style>
  <w:style w:type="paragraph" w:customStyle="1" w:styleId="0B977525F3254126A0940FE28212B521">
    <w:name w:val="0B977525F3254126A0940FE28212B521"/>
  </w:style>
  <w:style w:type="paragraph" w:customStyle="1" w:styleId="C4F8BFA0DE15481BA87F5A6A8ECCBF95">
    <w:name w:val="C4F8BFA0DE15481BA87F5A6A8ECCBF95"/>
  </w:style>
  <w:style w:type="paragraph" w:customStyle="1" w:styleId="D24D9D547AFE4B109B2137FB4102FA5D">
    <w:name w:val="D24D9D547AFE4B109B2137FB4102FA5D"/>
  </w:style>
  <w:style w:type="paragraph" w:customStyle="1" w:styleId="28EDEBB3080A4DAC9F3B5078D4A84B6C">
    <w:name w:val="28EDEBB3080A4DAC9F3B5078D4A84B6C"/>
  </w:style>
  <w:style w:type="paragraph" w:customStyle="1" w:styleId="C222CAE1122C4D99B3EB44A2BD89DDE7">
    <w:name w:val="C222CAE1122C4D99B3EB44A2BD89DDE7"/>
  </w:style>
  <w:style w:type="paragraph" w:customStyle="1" w:styleId="43729C2A0BCE4C8EAE1ACC094DF901EC">
    <w:name w:val="43729C2A0BCE4C8EAE1ACC094DF901EC"/>
  </w:style>
  <w:style w:type="paragraph" w:customStyle="1" w:styleId="0C6971B480704BE9A7E8EB29EE91579B">
    <w:name w:val="0C6971B480704BE9A7E8EB29EE91579B"/>
  </w:style>
  <w:style w:type="paragraph" w:customStyle="1" w:styleId="84F37996049646998E20D75F5A4B8D01">
    <w:name w:val="84F37996049646998E20D75F5A4B8D01"/>
  </w:style>
  <w:style w:type="paragraph" w:customStyle="1" w:styleId="586811C09D7D41768F4923CE5FDE3F79">
    <w:name w:val="586811C09D7D41768F4923CE5FDE3F79"/>
  </w:style>
  <w:style w:type="paragraph" w:customStyle="1" w:styleId="A639CE31556D4380ACA611C91081D511">
    <w:name w:val="A639CE31556D4380ACA611C91081D511"/>
  </w:style>
  <w:style w:type="paragraph" w:customStyle="1" w:styleId="E31EA6397DD0416CBEBE238F4C98999A">
    <w:name w:val="E31EA6397DD0416CBEBE238F4C98999A"/>
  </w:style>
  <w:style w:type="paragraph" w:customStyle="1" w:styleId="B744E0FA687D43CAA1601F2CE9987FF8">
    <w:name w:val="B744E0FA687D43CAA1601F2CE9987FF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9CC999814FA4CFB9DBF6C59936ED634">
    <w:name w:val="49CC999814FA4CFB9DBF6C59936ED634"/>
  </w:style>
  <w:style w:type="paragraph" w:customStyle="1" w:styleId="61A47EE837DE49608EE1876B7455750B">
    <w:name w:val="61A47EE837DE49608EE1876B7455750B"/>
  </w:style>
  <w:style w:type="paragraph" w:customStyle="1" w:styleId="E309FD8383FD47EB945187FA00ACD43C">
    <w:name w:val="E309FD8383FD47EB945187FA00ACD43C"/>
  </w:style>
  <w:style w:type="paragraph" w:customStyle="1" w:styleId="66782D1DC8A440D1B2407902382FE080">
    <w:name w:val="66782D1DC8A440D1B2407902382FE080"/>
  </w:style>
  <w:style w:type="paragraph" w:customStyle="1" w:styleId="5D2C423C23DC432F928EFF8F80ED9F3F">
    <w:name w:val="5D2C423C23DC432F928EFF8F80ED9F3F"/>
  </w:style>
  <w:style w:type="paragraph" w:customStyle="1" w:styleId="6540A7AE4BC74947B2C72136CBDC6D97">
    <w:name w:val="6540A7AE4BC74947B2C72136CBDC6D97"/>
  </w:style>
  <w:style w:type="paragraph" w:customStyle="1" w:styleId="5104D455505245C190BD40CB9716AF44">
    <w:name w:val="5104D455505245C190BD40CB9716AF44"/>
  </w:style>
  <w:style w:type="paragraph" w:customStyle="1" w:styleId="020959E70369428FB04A5DE216EBE771">
    <w:name w:val="020959E70369428FB04A5DE216EBE771"/>
  </w:style>
  <w:style w:type="paragraph" w:customStyle="1" w:styleId="23E66B2E9B8142F0B934D523449DD04E">
    <w:name w:val="23E66B2E9B8142F0B934D523449DD04E"/>
  </w:style>
  <w:style w:type="paragraph" w:customStyle="1" w:styleId="E7D5B7E6B5AE48ED96135622F6EE5FA2">
    <w:name w:val="E7D5B7E6B5AE48ED96135622F6EE5FA2"/>
  </w:style>
  <w:style w:type="paragraph" w:customStyle="1" w:styleId="85F4B031578543999DE241DBE08EF6A4">
    <w:name w:val="85F4B031578543999DE241DBE08EF6A4"/>
  </w:style>
  <w:style w:type="paragraph" w:customStyle="1" w:styleId="12614556D1614632B62641B0D1815ACB">
    <w:name w:val="12614556D1614632B62641B0D1815ACB"/>
  </w:style>
  <w:style w:type="paragraph" w:customStyle="1" w:styleId="F721978521974A7EBA7250C0D996C490">
    <w:name w:val="F721978521974A7EBA7250C0D996C490"/>
  </w:style>
  <w:style w:type="paragraph" w:customStyle="1" w:styleId="08B43FF6954549A3A79543F2B804E0F9">
    <w:name w:val="08B43FF6954549A3A79543F2B804E0F9"/>
  </w:style>
  <w:style w:type="paragraph" w:customStyle="1" w:styleId="D5DE0B4F5683439DBD035D3E9A8EAC4A">
    <w:name w:val="D5DE0B4F5683439DBD035D3E9A8EAC4A"/>
  </w:style>
  <w:style w:type="paragraph" w:customStyle="1" w:styleId="34F5644F22F3478C923222E88F69DDC4">
    <w:name w:val="34F5644F22F3478C923222E88F69DDC4"/>
  </w:style>
  <w:style w:type="paragraph" w:customStyle="1" w:styleId="48EFAC660DF4417F9B9DA01DD2105691">
    <w:name w:val="48EFAC660DF4417F9B9DA01DD2105691"/>
  </w:style>
  <w:style w:type="paragraph" w:customStyle="1" w:styleId="8FF8AE64AD30451AB07907FCBB801DB1">
    <w:name w:val="8FF8AE64AD30451AB07907FCBB801DB1"/>
  </w:style>
  <w:style w:type="paragraph" w:customStyle="1" w:styleId="0BBC2240B89C4CF8BCC2B69D663267AB">
    <w:name w:val="0BBC2240B89C4CF8BCC2B69D663267AB"/>
  </w:style>
  <w:style w:type="paragraph" w:customStyle="1" w:styleId="E57C2BDA16E647238157AC23F5509959">
    <w:name w:val="E57C2BDA16E647238157AC23F5509959"/>
  </w:style>
  <w:style w:type="paragraph" w:customStyle="1" w:styleId="9B06F981AA1C4C78B82F2007B4AF150A">
    <w:name w:val="9B06F981AA1C4C78B82F2007B4AF150A"/>
  </w:style>
  <w:style w:type="paragraph" w:customStyle="1" w:styleId="6E37E82F65BF4DBCB4533F79BF60F912">
    <w:name w:val="6E37E82F65BF4DBCB4533F79BF60F912"/>
  </w:style>
  <w:style w:type="paragraph" w:customStyle="1" w:styleId="052843C0608F46BEB72F6AF15B7A5ACE">
    <w:name w:val="052843C0608F46BEB72F6AF15B7A5ACE"/>
  </w:style>
  <w:style w:type="paragraph" w:customStyle="1" w:styleId="6C1FAEE970864B7F9163B86A27E51EB9">
    <w:name w:val="6C1FAEE970864B7F9163B86A27E51EB9"/>
  </w:style>
  <w:style w:type="paragraph" w:customStyle="1" w:styleId="AFAC0EB5BAA748D5A5DCEA91DE85A657">
    <w:name w:val="AFAC0EB5BAA748D5A5DCEA91DE85A657"/>
  </w:style>
  <w:style w:type="paragraph" w:customStyle="1" w:styleId="E3EAE52512A24F5383504B3F80651B53">
    <w:name w:val="E3EAE52512A24F5383504B3F80651B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Chronological%20Resume%20(Modern%20design).dotx</Template>
  <TotalTime>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Goupee</dc:creator>
  <cp:keywords/>
  <dc:description/>
  <cp:lastModifiedBy>Ashley Goupee</cp:lastModifiedBy>
  <cp:revision>2</cp:revision>
  <dcterms:created xsi:type="dcterms:W3CDTF">2019-04-15T20:38:00Z</dcterms:created>
  <dcterms:modified xsi:type="dcterms:W3CDTF">2019-04-15T20:38:00Z</dcterms:modified>
  <cp:category/>
</cp:coreProperties>
</file>