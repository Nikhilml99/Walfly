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8636B6E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A8D386B" w14:textId="77777777" w:rsidR="00692703" w:rsidRPr="00CF1A49" w:rsidRDefault="006A10B1" w:rsidP="00913946">
            <w:pPr>
              <w:pStyle w:val="Title"/>
            </w:pPr>
            <w:r>
              <w:t>Natalie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Demello</w:t>
            </w:r>
          </w:p>
          <w:p w14:paraId="66BA1E29" w14:textId="77777777" w:rsidR="00692703" w:rsidRPr="00CF1A49" w:rsidRDefault="00692703" w:rsidP="00913946">
            <w:pPr>
              <w:pStyle w:val="ContactInfo"/>
              <w:contextualSpacing w:val="0"/>
            </w:pPr>
            <w:r w:rsidRPr="00CF1A49">
              <w:t xml:space="preserve"> </w:t>
            </w:r>
            <w:r w:rsidR="006A10B1">
              <w:t>(772)985-5758</w:t>
            </w:r>
          </w:p>
          <w:p w14:paraId="0D23FB11" w14:textId="77777777" w:rsidR="00692703" w:rsidRPr="00CF1A49" w:rsidRDefault="006A10B1" w:rsidP="00913946">
            <w:pPr>
              <w:pStyle w:val="ContactInfoEmphasis"/>
              <w:contextualSpacing w:val="0"/>
            </w:pPr>
            <w:r>
              <w:t>NatD91@Gmail.com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43A1B2E12ED244A2BBFE25EBE683A1E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</w:p>
        </w:tc>
      </w:tr>
      <w:tr w:rsidR="009571D8" w:rsidRPr="00CF1A49" w14:paraId="505CEFB2" w14:textId="77777777" w:rsidTr="00692703">
        <w:tc>
          <w:tcPr>
            <w:tcW w:w="9360" w:type="dxa"/>
            <w:tcMar>
              <w:top w:w="432" w:type="dxa"/>
            </w:tcMar>
          </w:tcPr>
          <w:p w14:paraId="591D33E6" w14:textId="77777777" w:rsidR="001755A8" w:rsidRPr="00CF1A49" w:rsidRDefault="001755A8" w:rsidP="00913946">
            <w:pPr>
              <w:contextualSpacing w:val="0"/>
            </w:pPr>
          </w:p>
        </w:tc>
      </w:tr>
    </w:tbl>
    <w:p w14:paraId="18646425" w14:textId="77777777" w:rsidR="004E01EB" w:rsidRPr="00CF1A49" w:rsidRDefault="00775D5F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B31BD02EB1A148A0B589300AC638DA29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01BBE6A" w14:textId="77777777" w:rsidTr="00D66A52">
        <w:tc>
          <w:tcPr>
            <w:tcW w:w="9355" w:type="dxa"/>
          </w:tcPr>
          <w:p w14:paraId="5E62A92B" w14:textId="77777777" w:rsidR="001D0BF1" w:rsidRPr="00CF1A49" w:rsidRDefault="006A10B1" w:rsidP="001D0BF1">
            <w:pPr>
              <w:pStyle w:val="Heading3"/>
              <w:contextualSpacing w:val="0"/>
              <w:outlineLvl w:val="2"/>
            </w:pPr>
            <w:r>
              <w:t xml:space="preserve">nov </w:t>
            </w:r>
            <w:proofErr w:type="gramStart"/>
            <w:r>
              <w:t xml:space="preserve">2009 </w:t>
            </w:r>
            <w:r w:rsidR="001D0BF1" w:rsidRPr="00CF1A49">
              <w:t xml:space="preserve"> –</w:t>
            </w:r>
            <w:proofErr w:type="gramEnd"/>
            <w:r w:rsidR="001D0BF1" w:rsidRPr="00CF1A49">
              <w:t xml:space="preserve"> </w:t>
            </w:r>
            <w:r>
              <w:t>dec 2016</w:t>
            </w:r>
          </w:p>
          <w:p w14:paraId="0A00CCA3" w14:textId="77777777" w:rsidR="001D0BF1" w:rsidRPr="00CF1A49" w:rsidRDefault="006A10B1" w:rsidP="001D0BF1">
            <w:pPr>
              <w:pStyle w:val="Heading2"/>
              <w:contextualSpacing w:val="0"/>
              <w:outlineLvl w:val="1"/>
            </w:pPr>
            <w:r>
              <w:t>Personal assistant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Movement of The holy spirit church</w:t>
            </w:r>
          </w:p>
          <w:p w14:paraId="5BB73FE9" w14:textId="77777777" w:rsidR="001E3120" w:rsidRPr="00CF1A49" w:rsidRDefault="006A10B1" w:rsidP="001D0BF1">
            <w:pPr>
              <w:contextualSpacing w:val="0"/>
            </w:pPr>
            <w:r>
              <w:t xml:space="preserve">Scheduling appointments, travel planning, organization, </w:t>
            </w:r>
          </w:p>
        </w:tc>
      </w:tr>
      <w:tr w:rsidR="00F61DF9" w:rsidRPr="00CF1A49" w14:paraId="51E6678B" w14:textId="77777777" w:rsidTr="00F61DF9">
        <w:tc>
          <w:tcPr>
            <w:tcW w:w="9355" w:type="dxa"/>
            <w:tcMar>
              <w:top w:w="216" w:type="dxa"/>
            </w:tcMar>
          </w:tcPr>
          <w:p w14:paraId="6364AA25" w14:textId="77777777" w:rsidR="00F61DF9" w:rsidRPr="00CF1A49" w:rsidRDefault="006A10B1" w:rsidP="00F61DF9">
            <w:pPr>
              <w:pStyle w:val="Heading3"/>
              <w:contextualSpacing w:val="0"/>
              <w:outlineLvl w:val="2"/>
            </w:pPr>
            <w:r>
              <w:t>jan 2012</w:t>
            </w:r>
            <w:r w:rsidR="00F61DF9" w:rsidRPr="00CF1A49">
              <w:t xml:space="preserve"> – </w:t>
            </w:r>
            <w:r>
              <w:t>dec 2018</w:t>
            </w:r>
          </w:p>
          <w:p w14:paraId="27E02BC7" w14:textId="77777777" w:rsidR="00F61DF9" w:rsidRPr="00CF1A49" w:rsidRDefault="006A10B1" w:rsidP="00F61DF9">
            <w:pPr>
              <w:pStyle w:val="Heading2"/>
              <w:contextualSpacing w:val="0"/>
              <w:outlineLvl w:val="1"/>
            </w:pPr>
            <w:r>
              <w:t>YOuth group leader/</w:t>
            </w:r>
            <w:proofErr w:type="gramStart"/>
            <w:r>
              <w:t xml:space="preserve">cordinater </w:t>
            </w:r>
            <w:r w:rsidR="00F61DF9" w:rsidRPr="00CF1A49">
              <w:t>,</w:t>
            </w:r>
            <w:proofErr w:type="gramEnd"/>
            <w:r w:rsidR="00F61DF9" w:rsidRPr="00CF1A49">
              <w:t xml:space="preserve"> </w:t>
            </w:r>
            <w:r>
              <w:rPr>
                <w:rStyle w:val="SubtleReference"/>
              </w:rPr>
              <w:t>movement of the holy spirit church</w:t>
            </w:r>
          </w:p>
          <w:p w14:paraId="5DFC3F11" w14:textId="77777777" w:rsidR="00F61DF9" w:rsidRDefault="006A10B1" w:rsidP="00F61DF9">
            <w:r>
              <w:t>Care for children ages (1- 18 years old), plan youth activities</w:t>
            </w:r>
            <w:r w:rsidR="007A6865">
              <w:t>.</w:t>
            </w:r>
          </w:p>
          <w:p w14:paraId="310C5DD9" w14:textId="77777777" w:rsidR="007A6865" w:rsidRDefault="007A6865" w:rsidP="00F61DF9"/>
          <w:p w14:paraId="42790C2C" w14:textId="77777777" w:rsidR="007A6865" w:rsidRDefault="007A6865" w:rsidP="00F61DF9">
            <w:r>
              <w:t>March 2018 – July 2018</w:t>
            </w:r>
          </w:p>
          <w:p w14:paraId="38D4D29F" w14:textId="77777777" w:rsidR="007A6865" w:rsidRDefault="007A6865" w:rsidP="00F61DF9">
            <w:r>
              <w:t>Housekeeper, The Palms of Port St Lucie</w:t>
            </w:r>
          </w:p>
          <w:p w14:paraId="680AA50B" w14:textId="77777777" w:rsidR="007A6865" w:rsidRDefault="007A6865" w:rsidP="00F61DF9"/>
          <w:p w14:paraId="0DDA542A" w14:textId="7E55E1EC" w:rsidR="00170EE6" w:rsidRDefault="00170EE6" w:rsidP="00F61DF9">
            <w:r>
              <w:t xml:space="preserve">March 30 – </w:t>
            </w:r>
          </w:p>
          <w:p w14:paraId="4D6DD6F2" w14:textId="77777777" w:rsidR="00170EE6" w:rsidRDefault="00170EE6" w:rsidP="00F61DF9">
            <w:r>
              <w:t xml:space="preserve">Lowe’s </w:t>
            </w:r>
          </w:p>
          <w:p w14:paraId="57A0E10C" w14:textId="328F48CC" w:rsidR="00170EE6" w:rsidRDefault="00170EE6" w:rsidP="00F61DF9">
            <w:r>
              <w:t xml:space="preserve">cashier and front end </w:t>
            </w:r>
          </w:p>
        </w:tc>
      </w:tr>
    </w:tbl>
    <w:sdt>
      <w:sdtPr>
        <w:alias w:val="Education:"/>
        <w:tag w:val="Education:"/>
        <w:id w:val="-1908763273"/>
        <w:placeholder>
          <w:docPart w:val="B9AE5C1AAB7A4742BDBFD615E6E7E839"/>
        </w:placeholder>
        <w:temporary/>
        <w:showingPlcHdr/>
        <w15:appearance w15:val="hidden"/>
      </w:sdtPr>
      <w:sdtEndPr/>
      <w:sdtContent>
        <w:p w14:paraId="0F1F25B4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75467CB" w14:textId="77777777" w:rsidTr="00D66A52">
        <w:tc>
          <w:tcPr>
            <w:tcW w:w="9355" w:type="dxa"/>
          </w:tcPr>
          <w:p w14:paraId="38F61493" w14:textId="77777777" w:rsidR="006A10B1" w:rsidRDefault="006A10B1" w:rsidP="006A10B1">
            <w:pPr>
              <w:pStyle w:val="Heading3"/>
              <w:contextualSpacing w:val="0"/>
              <w:outlineLvl w:val="2"/>
            </w:pPr>
            <w:r>
              <w:t>2015-2019</w:t>
            </w:r>
          </w:p>
          <w:p w14:paraId="53802F5B" w14:textId="77777777" w:rsidR="001D0BF1" w:rsidRPr="00CF1A49" w:rsidRDefault="006A10B1" w:rsidP="006A10B1">
            <w:pPr>
              <w:pStyle w:val="Heading3"/>
              <w:contextualSpacing w:val="0"/>
              <w:outlineLvl w:val="2"/>
            </w:pPr>
            <w:r>
              <w:t>Psychology</w:t>
            </w:r>
            <w:r w:rsidR="001D0BF1" w:rsidRPr="00CF1A49">
              <w:t xml:space="preserve"> </w:t>
            </w:r>
            <w:r>
              <w:rPr>
                <w:rStyle w:val="SubtleReference"/>
              </w:rPr>
              <w:t>University of Phoenix</w:t>
            </w:r>
          </w:p>
          <w:p w14:paraId="77A59BBC" w14:textId="77777777" w:rsidR="007538DC" w:rsidRPr="00CF1A49" w:rsidRDefault="007538DC" w:rsidP="007538DC">
            <w:pPr>
              <w:contextualSpacing w:val="0"/>
            </w:pPr>
          </w:p>
        </w:tc>
      </w:tr>
      <w:tr w:rsidR="00F61DF9" w:rsidRPr="00CF1A49" w14:paraId="70803B20" w14:textId="77777777" w:rsidTr="00F61DF9">
        <w:tc>
          <w:tcPr>
            <w:tcW w:w="9355" w:type="dxa"/>
            <w:tcMar>
              <w:top w:w="216" w:type="dxa"/>
            </w:tcMar>
          </w:tcPr>
          <w:p w14:paraId="6C1EB12F" w14:textId="77777777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43C3DC0E7802402C9C334C4FAB161005"/>
        </w:placeholder>
        <w:temporary/>
        <w:showingPlcHdr/>
        <w15:appearance w15:val="hidden"/>
      </w:sdtPr>
      <w:sdtEndPr/>
      <w:sdtContent>
        <w:p w14:paraId="02693FED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0874DFC2" w14:textId="77777777" w:rsidTr="00CF1A49">
        <w:tc>
          <w:tcPr>
            <w:tcW w:w="4675" w:type="dxa"/>
          </w:tcPr>
          <w:p w14:paraId="1AC61FF9" w14:textId="77777777" w:rsidR="001F4E6D" w:rsidRDefault="007A6865" w:rsidP="006E1507">
            <w:pPr>
              <w:pStyle w:val="ListBullet"/>
              <w:contextualSpacing w:val="0"/>
            </w:pPr>
            <w:r>
              <w:t>Friendly</w:t>
            </w:r>
          </w:p>
          <w:p w14:paraId="3DC541C4" w14:textId="77777777" w:rsidR="006A10B1" w:rsidRDefault="006A10B1" w:rsidP="006E1507">
            <w:pPr>
              <w:pStyle w:val="ListBullet"/>
              <w:contextualSpacing w:val="0"/>
            </w:pPr>
            <w:r>
              <w:t>Organized</w:t>
            </w:r>
          </w:p>
          <w:p w14:paraId="5378D06C" w14:textId="77777777" w:rsidR="006A10B1" w:rsidRDefault="006A10B1" w:rsidP="006E1507">
            <w:pPr>
              <w:pStyle w:val="ListBullet"/>
              <w:contextualSpacing w:val="0"/>
            </w:pPr>
            <w:r>
              <w:t>Experience with house keeping</w:t>
            </w:r>
          </w:p>
          <w:p w14:paraId="5CE09F5E" w14:textId="77777777" w:rsidR="00C414E9" w:rsidRDefault="00C414E9" w:rsidP="00C414E9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14:paraId="304EB4B6" w14:textId="77777777" w:rsidR="00E346F5" w:rsidRDefault="00E346F5" w:rsidP="00E346F5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14:paraId="5677829B" w14:textId="77777777" w:rsidR="00C414E9" w:rsidRDefault="00C414E9" w:rsidP="00C414E9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14:paraId="41DA6201" w14:textId="77777777" w:rsidR="00C414E9" w:rsidRDefault="00C414E9" w:rsidP="00C414E9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14:paraId="71EE9734" w14:textId="77777777" w:rsidR="00C414E9" w:rsidRPr="006E1507" w:rsidRDefault="00C414E9" w:rsidP="00C414E9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14:paraId="7D44163E" w14:textId="77777777" w:rsidR="001E3120" w:rsidRPr="006E1507" w:rsidRDefault="007A6865" w:rsidP="006E1507">
            <w:pPr>
              <w:pStyle w:val="ListBullet"/>
              <w:contextualSpacing w:val="0"/>
            </w:pPr>
            <w:bookmarkStart w:id="0" w:name="_GoBack"/>
            <w:bookmarkEnd w:id="0"/>
            <w:r>
              <w:t>bilingual</w:t>
            </w:r>
            <w:r w:rsidR="006A10B1">
              <w:t xml:space="preserve"> (</w:t>
            </w:r>
            <w:r>
              <w:t>Portuguese</w:t>
            </w:r>
            <w:r w:rsidR="006A10B1">
              <w:t>)</w:t>
            </w:r>
          </w:p>
          <w:p w14:paraId="38164C2C" w14:textId="77777777" w:rsidR="001E3120" w:rsidRDefault="006A10B1" w:rsidP="006E1507">
            <w:pPr>
              <w:pStyle w:val="ListBullet"/>
              <w:contextualSpacing w:val="0"/>
            </w:pPr>
            <w:r>
              <w:t>attempts to stressful situations</w:t>
            </w:r>
          </w:p>
          <w:p w14:paraId="4A75135E" w14:textId="77777777" w:rsidR="006A10B1" w:rsidRPr="006E1507" w:rsidRDefault="006A10B1" w:rsidP="007A6865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06B8CA74" w14:textId="77777777" w:rsidR="00B51D1B" w:rsidRPr="006E1507" w:rsidRDefault="00B51D1B" w:rsidP="00C414E9">
      <w:pPr>
        <w:pStyle w:val="Heading1"/>
      </w:pP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771C2" w14:textId="77777777" w:rsidR="00775D5F" w:rsidRDefault="00775D5F" w:rsidP="0068194B">
      <w:r>
        <w:separator/>
      </w:r>
    </w:p>
    <w:p w14:paraId="0513F520" w14:textId="77777777" w:rsidR="00775D5F" w:rsidRDefault="00775D5F"/>
    <w:p w14:paraId="69AF7156" w14:textId="77777777" w:rsidR="00775D5F" w:rsidRDefault="00775D5F"/>
  </w:endnote>
  <w:endnote w:type="continuationSeparator" w:id="0">
    <w:p w14:paraId="1B69D6D4" w14:textId="77777777" w:rsidR="00775D5F" w:rsidRDefault="00775D5F" w:rsidP="0068194B">
      <w:r>
        <w:continuationSeparator/>
      </w:r>
    </w:p>
    <w:p w14:paraId="4663542A" w14:textId="77777777" w:rsidR="00775D5F" w:rsidRDefault="00775D5F"/>
    <w:p w14:paraId="6BA09E3B" w14:textId="77777777" w:rsidR="00775D5F" w:rsidRDefault="00775D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707F5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A2CAE" w14:textId="77777777" w:rsidR="00775D5F" w:rsidRDefault="00775D5F" w:rsidP="0068194B">
      <w:r>
        <w:separator/>
      </w:r>
    </w:p>
    <w:p w14:paraId="0590F890" w14:textId="77777777" w:rsidR="00775D5F" w:rsidRDefault="00775D5F"/>
    <w:p w14:paraId="259C6EA0" w14:textId="77777777" w:rsidR="00775D5F" w:rsidRDefault="00775D5F"/>
  </w:footnote>
  <w:footnote w:type="continuationSeparator" w:id="0">
    <w:p w14:paraId="047FCAD5" w14:textId="77777777" w:rsidR="00775D5F" w:rsidRDefault="00775D5F" w:rsidP="0068194B">
      <w:r>
        <w:continuationSeparator/>
      </w:r>
    </w:p>
    <w:p w14:paraId="3594F2C5" w14:textId="77777777" w:rsidR="00775D5F" w:rsidRDefault="00775D5F"/>
    <w:p w14:paraId="2E323B8C" w14:textId="77777777" w:rsidR="00775D5F" w:rsidRDefault="00775D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0DFB3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ECE8C2" wp14:editId="3BAA2DB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20101B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B1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0EE6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0B1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75D5F"/>
    <w:rsid w:val="0079206B"/>
    <w:rsid w:val="00796076"/>
    <w:rsid w:val="007A6865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14E9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46F5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243C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20719"/>
  <w15:chartTrackingRefBased/>
  <w15:docId w15:val="{77B06F5E-8C63-4B65-98FE-79CBBB0B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D9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A1B2E12ED244A2BBFE25EBE683A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27797-C4A6-45C8-84B5-14EFD1B1DEA3}"/>
      </w:docPartPr>
      <w:docPartBody>
        <w:p w:rsidR="0025688C" w:rsidRDefault="0095543E">
          <w:pPr>
            <w:pStyle w:val="43A1B2E12ED244A2BBFE25EBE683A1EB"/>
          </w:pPr>
          <w:r w:rsidRPr="00CF1A49">
            <w:t>·</w:t>
          </w:r>
        </w:p>
      </w:docPartBody>
    </w:docPart>
    <w:docPart>
      <w:docPartPr>
        <w:name w:val="B31BD02EB1A148A0B589300AC638D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8E5BE-1D6A-4092-8516-35C01571B4E7}"/>
      </w:docPartPr>
      <w:docPartBody>
        <w:p w:rsidR="0025688C" w:rsidRDefault="0095543E">
          <w:pPr>
            <w:pStyle w:val="B31BD02EB1A148A0B589300AC638DA29"/>
          </w:pPr>
          <w:r w:rsidRPr="00CF1A49">
            <w:t>Experience</w:t>
          </w:r>
        </w:p>
      </w:docPartBody>
    </w:docPart>
    <w:docPart>
      <w:docPartPr>
        <w:name w:val="B9AE5C1AAB7A4742BDBFD615E6E7E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BEB86-F436-4F0B-8656-EB3FAD4DB9A9}"/>
      </w:docPartPr>
      <w:docPartBody>
        <w:p w:rsidR="0025688C" w:rsidRDefault="0095543E">
          <w:pPr>
            <w:pStyle w:val="B9AE5C1AAB7A4742BDBFD615E6E7E839"/>
          </w:pPr>
          <w:r w:rsidRPr="00CF1A49">
            <w:t>Education</w:t>
          </w:r>
        </w:p>
      </w:docPartBody>
    </w:docPart>
    <w:docPart>
      <w:docPartPr>
        <w:name w:val="43C3DC0E7802402C9C334C4FAB161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9E5D5-9796-4426-A5AB-C87551742BED}"/>
      </w:docPartPr>
      <w:docPartBody>
        <w:p w:rsidR="0025688C" w:rsidRDefault="0095543E">
          <w:pPr>
            <w:pStyle w:val="43C3DC0E7802402C9C334C4FAB16100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3E"/>
    <w:rsid w:val="0025688C"/>
    <w:rsid w:val="0095543E"/>
    <w:rsid w:val="00E3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7E011A64154EB19B1287B4F1E7DEED">
    <w:name w:val="907E011A64154EB19B1287B4F1E7DEE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53B0DC6236B4C149CA0C3D74FCBD3AB">
    <w:name w:val="653B0DC6236B4C149CA0C3D74FCBD3AB"/>
  </w:style>
  <w:style w:type="paragraph" w:customStyle="1" w:styleId="4B11BAB23DB84A2FAFA0F7468C55ACCF">
    <w:name w:val="4B11BAB23DB84A2FAFA0F7468C55ACCF"/>
  </w:style>
  <w:style w:type="paragraph" w:customStyle="1" w:styleId="881EDA1D3416465BB8EA256EAE538AD1">
    <w:name w:val="881EDA1D3416465BB8EA256EAE538AD1"/>
  </w:style>
  <w:style w:type="paragraph" w:customStyle="1" w:styleId="A2E7634E6B8C40EA8BE68D40B5DE3205">
    <w:name w:val="A2E7634E6B8C40EA8BE68D40B5DE3205"/>
  </w:style>
  <w:style w:type="paragraph" w:customStyle="1" w:styleId="D102C884F6574518BFC89AED1E98C338">
    <w:name w:val="D102C884F6574518BFC89AED1E98C338"/>
  </w:style>
  <w:style w:type="paragraph" w:customStyle="1" w:styleId="43A1B2E12ED244A2BBFE25EBE683A1EB">
    <w:name w:val="43A1B2E12ED244A2BBFE25EBE683A1EB"/>
  </w:style>
  <w:style w:type="paragraph" w:customStyle="1" w:styleId="1A4FCEB882954959911E41FAB1D5E6E1">
    <w:name w:val="1A4FCEB882954959911E41FAB1D5E6E1"/>
  </w:style>
  <w:style w:type="paragraph" w:customStyle="1" w:styleId="1E4D7D19EBD54B3FA15C43332380BA89">
    <w:name w:val="1E4D7D19EBD54B3FA15C43332380BA89"/>
  </w:style>
  <w:style w:type="paragraph" w:customStyle="1" w:styleId="6620D45D992845EEB3FC1D33AFB2D611">
    <w:name w:val="6620D45D992845EEB3FC1D33AFB2D611"/>
  </w:style>
  <w:style w:type="paragraph" w:customStyle="1" w:styleId="ACEBD1AD7E934169B79D6E27987F7F88">
    <w:name w:val="ACEBD1AD7E934169B79D6E27987F7F88"/>
  </w:style>
  <w:style w:type="paragraph" w:customStyle="1" w:styleId="B31BD02EB1A148A0B589300AC638DA29">
    <w:name w:val="B31BD02EB1A148A0B589300AC638DA29"/>
  </w:style>
  <w:style w:type="paragraph" w:customStyle="1" w:styleId="92994B19800047B2BD05B28D324A123C">
    <w:name w:val="92994B19800047B2BD05B28D324A123C"/>
  </w:style>
  <w:style w:type="paragraph" w:customStyle="1" w:styleId="39D504703AD64A01AA10ADB418D5042C">
    <w:name w:val="39D504703AD64A01AA10ADB418D5042C"/>
  </w:style>
  <w:style w:type="paragraph" w:customStyle="1" w:styleId="BBC1B61B8AA04ACA92F0AA5C189F9B9D">
    <w:name w:val="BBC1B61B8AA04ACA92F0AA5C189F9B9D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A6891B62FFDE4E40BB84CB212AB9B365">
    <w:name w:val="A6891B62FFDE4E40BB84CB212AB9B365"/>
  </w:style>
  <w:style w:type="paragraph" w:customStyle="1" w:styleId="0B669CD892084B2BAF24F2B3DF07F445">
    <w:name w:val="0B669CD892084B2BAF24F2B3DF07F445"/>
  </w:style>
  <w:style w:type="paragraph" w:customStyle="1" w:styleId="D34F1A744BF44FD686E001C596503CA9">
    <w:name w:val="D34F1A744BF44FD686E001C596503CA9"/>
  </w:style>
  <w:style w:type="paragraph" w:customStyle="1" w:styleId="E15A666ACD944A3297A902C4968BF744">
    <w:name w:val="E15A666ACD944A3297A902C4968BF744"/>
  </w:style>
  <w:style w:type="paragraph" w:customStyle="1" w:styleId="B29551A0A0D74D359BECA4074402AA7B">
    <w:name w:val="B29551A0A0D74D359BECA4074402AA7B"/>
  </w:style>
  <w:style w:type="paragraph" w:customStyle="1" w:styleId="4EC2A4B32B5B46CF9710E536764CB771">
    <w:name w:val="4EC2A4B32B5B46CF9710E536764CB771"/>
  </w:style>
  <w:style w:type="paragraph" w:customStyle="1" w:styleId="A91889FD858E444CBB9C502C2388A3AF">
    <w:name w:val="A91889FD858E444CBB9C502C2388A3AF"/>
  </w:style>
  <w:style w:type="paragraph" w:customStyle="1" w:styleId="B9AE5C1AAB7A4742BDBFD615E6E7E839">
    <w:name w:val="B9AE5C1AAB7A4742BDBFD615E6E7E839"/>
  </w:style>
  <w:style w:type="paragraph" w:customStyle="1" w:styleId="196F5D3E6C7342D5A4AA8FAF979383AB">
    <w:name w:val="196F5D3E6C7342D5A4AA8FAF979383AB"/>
  </w:style>
  <w:style w:type="paragraph" w:customStyle="1" w:styleId="451561587BA64A73911E10F3881C53A2">
    <w:name w:val="451561587BA64A73911E10F3881C53A2"/>
  </w:style>
  <w:style w:type="paragraph" w:customStyle="1" w:styleId="1BAD7A43E4AF420BA6615AB8C7B24521">
    <w:name w:val="1BAD7A43E4AF420BA6615AB8C7B24521"/>
  </w:style>
  <w:style w:type="paragraph" w:customStyle="1" w:styleId="1BB1BB0453724357B82F1DC49748111E">
    <w:name w:val="1BB1BB0453724357B82F1DC49748111E"/>
  </w:style>
  <w:style w:type="paragraph" w:customStyle="1" w:styleId="3A14747BDACE415083BE8D00BB6EA295">
    <w:name w:val="3A14747BDACE415083BE8D00BB6EA295"/>
  </w:style>
  <w:style w:type="paragraph" w:customStyle="1" w:styleId="D0F13F7E221042CB875B05311BB86A67">
    <w:name w:val="D0F13F7E221042CB875B05311BB86A67"/>
  </w:style>
  <w:style w:type="paragraph" w:customStyle="1" w:styleId="B6D25A9D57F64FFA92F370EC7EBE2DB2">
    <w:name w:val="B6D25A9D57F64FFA92F370EC7EBE2DB2"/>
  </w:style>
  <w:style w:type="paragraph" w:customStyle="1" w:styleId="79B26240DDAE4E89A8DCAE19366D1185">
    <w:name w:val="79B26240DDAE4E89A8DCAE19366D1185"/>
  </w:style>
  <w:style w:type="paragraph" w:customStyle="1" w:styleId="D74A3C0D85EA461F99E2974CB5C2F813">
    <w:name w:val="D74A3C0D85EA461F99E2974CB5C2F813"/>
  </w:style>
  <w:style w:type="paragraph" w:customStyle="1" w:styleId="4A9B1D9AEB8F43269B3D8E1C4E72703A">
    <w:name w:val="4A9B1D9AEB8F43269B3D8E1C4E72703A"/>
  </w:style>
  <w:style w:type="paragraph" w:customStyle="1" w:styleId="43C3DC0E7802402C9C334C4FAB161005">
    <w:name w:val="43C3DC0E7802402C9C334C4FAB161005"/>
  </w:style>
  <w:style w:type="paragraph" w:customStyle="1" w:styleId="AFC4669EABF844BFB0115965D07E19C8">
    <w:name w:val="AFC4669EABF844BFB0115965D07E19C8"/>
  </w:style>
  <w:style w:type="paragraph" w:customStyle="1" w:styleId="50C7A522271A4DD7A8FC25D1C8920AE7">
    <w:name w:val="50C7A522271A4DD7A8FC25D1C8920AE7"/>
  </w:style>
  <w:style w:type="paragraph" w:customStyle="1" w:styleId="2E2C8A6B7373442DA9805EAEE8500517">
    <w:name w:val="2E2C8A6B7373442DA9805EAEE8500517"/>
  </w:style>
  <w:style w:type="paragraph" w:customStyle="1" w:styleId="24B7BE51081645E59D5B9F920B359367">
    <w:name w:val="24B7BE51081645E59D5B9F920B359367"/>
  </w:style>
  <w:style w:type="paragraph" w:customStyle="1" w:styleId="1A1A48E545BE40AAB6DE4E022A49B1B9">
    <w:name w:val="1A1A48E545BE40AAB6DE4E022A49B1B9"/>
  </w:style>
  <w:style w:type="paragraph" w:customStyle="1" w:styleId="5FBE52C6B7004166BA7B4198C4A5CC38">
    <w:name w:val="5FBE52C6B7004166BA7B4198C4A5CC38"/>
  </w:style>
  <w:style w:type="paragraph" w:customStyle="1" w:styleId="C7A75BBA80D24DDA99BFE3AE34572D8F">
    <w:name w:val="C7A75BBA80D24DDA99BFE3AE34572D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NatD9</dc:creator>
  <cp:keywords/>
  <dc:description/>
  <cp:lastModifiedBy>Natalie</cp:lastModifiedBy>
  <cp:revision>4</cp:revision>
  <dcterms:created xsi:type="dcterms:W3CDTF">2019-02-23T00:49:00Z</dcterms:created>
  <dcterms:modified xsi:type="dcterms:W3CDTF">2019-04-19T23:30:00Z</dcterms:modified>
  <cp:category/>
</cp:coreProperties>
</file>