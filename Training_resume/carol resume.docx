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D813D8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DE979D" w14:textId="77777777" w:rsidR="00692703" w:rsidRPr="00CF1A49" w:rsidRDefault="003E457B" w:rsidP="00913946">
            <w:pPr>
              <w:pStyle w:val="Title"/>
            </w:pPr>
            <w:r>
              <w:t>Carol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James</w:t>
            </w:r>
          </w:p>
          <w:p w14:paraId="536B17AF" w14:textId="77777777" w:rsidR="00692703" w:rsidRPr="00CF1A49" w:rsidRDefault="003E457B" w:rsidP="00913946">
            <w:pPr>
              <w:pStyle w:val="ContactInfo"/>
              <w:contextualSpacing w:val="0"/>
            </w:pPr>
            <w:r>
              <w:t>772*528*3735</w:t>
            </w:r>
          </w:p>
          <w:p w14:paraId="4E787083" w14:textId="77777777" w:rsidR="00692703" w:rsidRPr="00CF1A49" w:rsidRDefault="003E457B" w:rsidP="00913946">
            <w:pPr>
              <w:pStyle w:val="ContactInfoEmphasis"/>
              <w:contextualSpacing w:val="0"/>
            </w:pPr>
            <w:r>
              <w:t>Email; jennifercj57@hotmail.com</w:t>
            </w:r>
            <w:r w:rsidR="00692703" w:rsidRPr="00CF1A49">
              <w:t xml:space="preserve"> </w:t>
            </w:r>
          </w:p>
        </w:tc>
      </w:tr>
      <w:tr w:rsidR="009571D8" w:rsidRPr="00CF1A49" w14:paraId="08F1F5C9" w14:textId="77777777" w:rsidTr="00692703">
        <w:tc>
          <w:tcPr>
            <w:tcW w:w="9360" w:type="dxa"/>
            <w:tcMar>
              <w:top w:w="432" w:type="dxa"/>
            </w:tcMar>
          </w:tcPr>
          <w:p w14:paraId="62238D56" w14:textId="77777777" w:rsidR="001755A8" w:rsidRPr="00CF1A49" w:rsidRDefault="003E457B" w:rsidP="00913946">
            <w:pPr>
              <w:contextualSpacing w:val="0"/>
            </w:pPr>
            <w:r>
              <w:t>My objective in life is always to strife to do my best in whatever task or job I am involved with at that time. I Believe that if</w:t>
            </w:r>
            <w:r>
              <w:rPr>
                <w:rFonts w:ascii="Georgia" w:hAnsi="Georgia"/>
                <w:color w:val="181818"/>
                <w:sz w:val="21"/>
                <w:szCs w:val="21"/>
              </w:rPr>
              <w:t xml:space="preserve"> you always do what is easy and choose the path of least resistance, you never step outside your comfort zone. Great things don’t come from comfort zones.”</w:t>
            </w:r>
          </w:p>
        </w:tc>
      </w:tr>
    </w:tbl>
    <w:p w14:paraId="456ED5D1" w14:textId="77777777" w:rsidR="004E01EB" w:rsidRPr="00CF1A49" w:rsidRDefault="00441C3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8B284585E5E453180BB2FE53045C27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BC126D2" w14:textId="77777777" w:rsidTr="00D66A52">
        <w:tc>
          <w:tcPr>
            <w:tcW w:w="9355" w:type="dxa"/>
          </w:tcPr>
          <w:p w14:paraId="480D9CCD" w14:textId="6F1C43AC" w:rsidR="001D0BF1" w:rsidRPr="00CF1A49" w:rsidRDefault="001930FD" w:rsidP="001D0BF1">
            <w:pPr>
              <w:pStyle w:val="Heading3"/>
              <w:contextualSpacing w:val="0"/>
              <w:outlineLvl w:val="2"/>
            </w:pPr>
            <w:r>
              <w:t>9/199</w:t>
            </w:r>
            <w:r w:rsidR="00597BF3">
              <w:t>5</w:t>
            </w:r>
            <w:r w:rsidR="001D0BF1" w:rsidRPr="00CF1A49">
              <w:t xml:space="preserve"> – </w:t>
            </w:r>
            <w:r>
              <w:t>7/2004</w:t>
            </w:r>
          </w:p>
          <w:p w14:paraId="4D453133" w14:textId="5CAA17D7" w:rsidR="001D0BF1" w:rsidRPr="00CF1A49" w:rsidRDefault="001930FD" w:rsidP="001D0BF1">
            <w:pPr>
              <w:pStyle w:val="Heading2"/>
              <w:contextualSpacing w:val="0"/>
              <w:outlineLvl w:val="1"/>
            </w:pPr>
            <w:r>
              <w:t>Ward Clerk</w:t>
            </w:r>
            <w:r w:rsidR="001D0BF1" w:rsidRPr="00CF1A49">
              <w:t>,</w:t>
            </w:r>
            <w:r>
              <w:t xml:space="preserve"> </w:t>
            </w:r>
            <w:r w:rsidR="00C43199">
              <w:t>SCHED</w:t>
            </w:r>
            <w:r w:rsidR="006563D3">
              <w:t>ULING</w:t>
            </w:r>
            <w:r>
              <w:t xml:space="preserve"> coordinator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Gardens Court</w:t>
            </w:r>
          </w:p>
          <w:p w14:paraId="727D4B5D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1D376E51" w14:textId="77777777" w:rsidTr="00F61DF9">
        <w:tc>
          <w:tcPr>
            <w:tcW w:w="9355" w:type="dxa"/>
            <w:tcMar>
              <w:top w:w="216" w:type="dxa"/>
            </w:tcMar>
          </w:tcPr>
          <w:p w14:paraId="4BFB1FD4" w14:textId="77777777" w:rsidR="00F61DF9" w:rsidRPr="00CF1A49" w:rsidRDefault="001930FD" w:rsidP="00F61DF9">
            <w:pPr>
              <w:pStyle w:val="Heading3"/>
              <w:contextualSpacing w:val="0"/>
              <w:outlineLvl w:val="2"/>
            </w:pPr>
            <w:r>
              <w:t>9/2004</w:t>
            </w:r>
            <w:r w:rsidR="00F61DF9" w:rsidRPr="00CF1A49">
              <w:t xml:space="preserve"> – </w:t>
            </w:r>
            <w:r>
              <w:t>1/2015</w:t>
            </w:r>
          </w:p>
          <w:p w14:paraId="7C00E42D" w14:textId="22067F4A" w:rsidR="00F61DF9" w:rsidRPr="00CF1A49" w:rsidRDefault="001930FD" w:rsidP="00F61DF9">
            <w:pPr>
              <w:pStyle w:val="Heading2"/>
              <w:contextualSpacing w:val="0"/>
              <w:outlineLvl w:val="1"/>
            </w:pPr>
            <w:r>
              <w:t>Central Supplier,</w:t>
            </w:r>
            <w:r w:rsidR="007937D7">
              <w:t xml:space="preserve"> Sched</w:t>
            </w:r>
            <w:r w:rsidR="00CD5314">
              <w:t>uling</w:t>
            </w:r>
            <w:r w:rsidR="007937D7">
              <w:t xml:space="preserve"> Coordinator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Fort Pierce Health Care</w:t>
            </w:r>
          </w:p>
          <w:p w14:paraId="493E7C39" w14:textId="0EFD9A49" w:rsidR="00F61DF9" w:rsidRDefault="001930FD" w:rsidP="00F61DF9">
            <w:r>
              <w:t>Duties Included attaining budget for expenditures for purchases and rental eq</w:t>
            </w:r>
            <w:r w:rsidR="00D623B7">
              <w:t>uipment. Maintaining adequate par level supplies. Generating monthly reports for invoices payments.</w:t>
            </w:r>
            <w:r w:rsidR="008720E8">
              <w:t xml:space="preserve"> </w:t>
            </w:r>
            <w:r w:rsidR="00D87B49">
              <w:t>Worked also coordinating schedules for the nursing staff</w:t>
            </w:r>
            <w:r w:rsidR="00441FF3">
              <w:t xml:space="preserve"> to always meet the state requirements.</w:t>
            </w:r>
          </w:p>
          <w:p w14:paraId="7D306381" w14:textId="77777777" w:rsidR="00D623B7" w:rsidRDefault="00D623B7" w:rsidP="00F61DF9"/>
          <w:p w14:paraId="44665309" w14:textId="77777777" w:rsidR="00D623B7" w:rsidRPr="00D623B7" w:rsidRDefault="00D623B7" w:rsidP="00F61DF9">
            <w:pPr>
              <w:rPr>
                <w:b/>
              </w:rPr>
            </w:pPr>
            <w:r w:rsidRPr="00D623B7">
              <w:rPr>
                <w:b/>
              </w:rPr>
              <w:t>3/2015 – 5/2018</w:t>
            </w:r>
          </w:p>
          <w:p w14:paraId="248C4DD3" w14:textId="541A045E" w:rsidR="00D623B7" w:rsidRPr="006B6CE5" w:rsidRDefault="00D623B7" w:rsidP="00F61DF9">
            <w:pPr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6CE5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Client </w:t>
            </w:r>
            <w:r w:rsidR="00C70276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Caregiver</w:t>
            </w:r>
            <w:r w:rsidRPr="006B6CE5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1334F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Coordinator</w:t>
            </w:r>
            <w:r w:rsidRPr="006B6CE5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Home Instead Senior Care</w:t>
            </w:r>
          </w:p>
          <w:p w14:paraId="35924B0E" w14:textId="0F994F6C" w:rsidR="00D623B7" w:rsidRDefault="00D623B7" w:rsidP="00F61DF9">
            <w:r w:rsidRPr="00D623B7">
              <w:t xml:space="preserve">Coordinated the schedules for the Caregivers and clients. Maintained quality assurance visits </w:t>
            </w:r>
            <w:r w:rsidR="002D6BE4">
              <w:t>for caregivers</w:t>
            </w:r>
            <w:r w:rsidRPr="00D623B7">
              <w:t>.</w:t>
            </w:r>
            <w:r w:rsidR="000E2C29">
              <w:t xml:space="preserve"> Helped with the interviewing process with new hire</w:t>
            </w:r>
            <w:r w:rsidR="00731647">
              <w:t>s.</w:t>
            </w:r>
            <w:r w:rsidRPr="00D623B7">
              <w:t xml:space="preserve"> Generated billing for payment of invoices</w:t>
            </w:r>
          </w:p>
          <w:p w14:paraId="485622CA" w14:textId="77777777" w:rsidR="001A7DA5" w:rsidRDefault="001A7DA5" w:rsidP="00F61DF9"/>
          <w:p w14:paraId="2B817CE5" w14:textId="77777777" w:rsidR="001A7DA5" w:rsidRDefault="001A7DA5" w:rsidP="00F61DF9">
            <w:r>
              <w:t>6/2018-Present</w:t>
            </w:r>
          </w:p>
          <w:p w14:paraId="21A12B0B" w14:textId="34567B8D" w:rsidR="001A7DA5" w:rsidRPr="006B6CE5" w:rsidRDefault="00812739" w:rsidP="00F61DF9">
            <w:pPr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Care Corrdinator</w:t>
            </w:r>
            <w:bookmarkStart w:id="0" w:name="_GoBack"/>
            <w:bookmarkEnd w:id="0"/>
            <w:r w:rsidR="001A7DA5" w:rsidRPr="006B6CE5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Comprehensive Scheduling Solutions- Senior</w:t>
            </w:r>
          </w:p>
          <w:p w14:paraId="3EFD1445" w14:textId="77777777" w:rsidR="001A7DA5" w:rsidRPr="006B6CE5" w:rsidRDefault="001A7DA5" w:rsidP="00F61DF9">
            <w:pPr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6CE5">
              <w:rPr>
                <w:color w:val="1D824C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Care Services</w:t>
            </w:r>
          </w:p>
          <w:p w14:paraId="0DFF7BA7" w14:textId="7D9EDFB2" w:rsidR="001A7DA5" w:rsidRPr="001A7DA5" w:rsidRDefault="008C1119" w:rsidP="00F61DF9">
            <w:r>
              <w:t>Helped</w:t>
            </w:r>
            <w:r w:rsidR="001A7DA5">
              <w:t xml:space="preserve"> </w:t>
            </w:r>
            <w:r w:rsidR="008B4EBE">
              <w:t>in various areas</w:t>
            </w:r>
            <w:r w:rsidR="001A7DA5">
              <w:t xml:space="preserve">. Quality assurance visits. Coordinating schedules of care givers and </w:t>
            </w:r>
            <w:r w:rsidR="006B6CE5">
              <w:t>clients.</w:t>
            </w:r>
            <w:r w:rsidR="008076F7">
              <w:t xml:space="preserve"> Helping</w:t>
            </w:r>
            <w:r w:rsidR="00996EEE">
              <w:t xml:space="preserve"> with</w:t>
            </w:r>
            <w:r w:rsidR="006B6CE5">
              <w:t xml:space="preserve"> training</w:t>
            </w:r>
            <w:r w:rsidR="001A7DA5">
              <w:t xml:space="preserve"> updates</w:t>
            </w:r>
            <w:r w:rsidR="006B6CE5">
              <w:t xml:space="preserve"> and </w:t>
            </w:r>
            <w:r w:rsidR="00F36254">
              <w:t>assisting with</w:t>
            </w:r>
            <w:r w:rsidR="006B6CE5">
              <w:t xml:space="preserve"> orientation of new hires. Managing of time schedule to regulate accuracy for payroll.</w:t>
            </w:r>
          </w:p>
        </w:tc>
      </w:tr>
    </w:tbl>
    <w:sdt>
      <w:sdtPr>
        <w:alias w:val="Education:"/>
        <w:tag w:val="Education:"/>
        <w:id w:val="-1908763273"/>
        <w:placeholder>
          <w:docPart w:val="82E60E57DA3443A4B11A991A99E5D1F7"/>
        </w:placeholder>
        <w:temporary/>
        <w:showingPlcHdr/>
        <w15:appearance w15:val="hidden"/>
      </w:sdtPr>
      <w:sdtEndPr/>
      <w:sdtContent>
        <w:p w14:paraId="728FD930" w14:textId="77777777" w:rsidR="00DA59AA" w:rsidRPr="00CF1A49" w:rsidRDefault="00DA59AA" w:rsidP="0097790C">
          <w:pPr>
            <w:pStyle w:val="Heading1"/>
          </w:pPr>
          <w:r w:rsidRPr="006B6CE5">
            <w:rPr>
              <w:b w:val="0"/>
              <w:caps w:val="0"/>
              <w:color w:val="1D824C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72254BC" w14:textId="77777777" w:rsidTr="00D66A52">
        <w:tc>
          <w:tcPr>
            <w:tcW w:w="9355" w:type="dxa"/>
          </w:tcPr>
          <w:p w14:paraId="138BF662" w14:textId="77777777" w:rsidR="001D0BF1" w:rsidRPr="00CF1A49" w:rsidRDefault="006B6CE5" w:rsidP="001D0BF1">
            <w:pPr>
              <w:pStyle w:val="Heading3"/>
              <w:contextualSpacing w:val="0"/>
              <w:outlineLvl w:val="2"/>
            </w:pPr>
            <w:r>
              <w:t>8/1994</w:t>
            </w:r>
          </w:p>
          <w:p w14:paraId="7B77CF76" w14:textId="5AE56E42" w:rsidR="001D0BF1" w:rsidRPr="00CF1A49" w:rsidRDefault="006B6CE5" w:rsidP="001D0BF1">
            <w:pPr>
              <w:pStyle w:val="Heading2"/>
              <w:contextualSpacing w:val="0"/>
              <w:outlineLvl w:val="1"/>
            </w:pPr>
            <w:r>
              <w:t>Management certification</w:t>
            </w:r>
            <w:r w:rsidR="001D0BF1" w:rsidRPr="00CF1A49">
              <w:t xml:space="preserve">, </w:t>
            </w:r>
            <w:r w:rsidR="00B627B4">
              <w:rPr>
                <w:rStyle w:val="SubtleReference"/>
              </w:rPr>
              <w:t>On Line Program</w:t>
            </w:r>
          </w:p>
          <w:p w14:paraId="3E5ED51B" w14:textId="069ED8E8" w:rsidR="007538DC" w:rsidRPr="00CF1A49" w:rsidRDefault="001A54A3" w:rsidP="007538DC">
            <w:pPr>
              <w:contextualSpacing w:val="0"/>
            </w:pPr>
            <w:r>
              <w:t>Through</w:t>
            </w:r>
            <w:r w:rsidR="00964218">
              <w:t xml:space="preserve"> being encouraged to go for management train</w:t>
            </w:r>
            <w:r w:rsidR="004669FE">
              <w:t>ing. I did a course on line</w:t>
            </w:r>
            <w:r w:rsidR="00133125">
              <w:t xml:space="preserve"> finishing Levels 1,2,3 with </w:t>
            </w:r>
            <w:r w:rsidR="00A311D1">
              <w:t>100% on every exam.</w:t>
            </w:r>
          </w:p>
        </w:tc>
      </w:tr>
      <w:tr w:rsidR="00F61DF9" w:rsidRPr="00CF1A49" w14:paraId="239AEF98" w14:textId="77777777" w:rsidTr="00F61DF9">
        <w:tc>
          <w:tcPr>
            <w:tcW w:w="9355" w:type="dxa"/>
            <w:tcMar>
              <w:top w:w="216" w:type="dxa"/>
            </w:tcMar>
          </w:tcPr>
          <w:p w14:paraId="5B1987A9" w14:textId="77777777" w:rsidR="00F61DF9" w:rsidRPr="00CF1A49" w:rsidRDefault="006B6CE5" w:rsidP="00F61DF9">
            <w:pPr>
              <w:pStyle w:val="Heading3"/>
              <w:contextualSpacing w:val="0"/>
              <w:outlineLvl w:val="2"/>
            </w:pPr>
            <w:r>
              <w:t>1995</w:t>
            </w:r>
          </w:p>
          <w:p w14:paraId="7D7656A7" w14:textId="2EF5EA9A" w:rsidR="00F61DF9" w:rsidRPr="00CF1A49" w:rsidRDefault="006B6CE5" w:rsidP="00F61DF9">
            <w:pPr>
              <w:pStyle w:val="Heading2"/>
              <w:contextualSpacing w:val="0"/>
              <w:outlineLvl w:val="1"/>
            </w:pPr>
            <w:r>
              <w:t>Leadership award</w:t>
            </w:r>
            <w:r w:rsidR="00F61DF9" w:rsidRPr="00CF1A49">
              <w:t xml:space="preserve">, </w:t>
            </w:r>
            <w:r w:rsidR="00AF2E4F">
              <w:rPr>
                <w:rStyle w:val="SubtleReference"/>
              </w:rPr>
              <w:t>-Gardens Court Management Team</w:t>
            </w:r>
          </w:p>
          <w:p w14:paraId="3FE732F6" w14:textId="6C3C7C65" w:rsidR="00F61DF9" w:rsidRDefault="009F2A2D" w:rsidP="00F61DF9">
            <w:r>
              <w:lastRenderedPageBreak/>
              <w:t xml:space="preserve">This was attained </w:t>
            </w:r>
            <w:proofErr w:type="gramStart"/>
            <w:r w:rsidR="003D7056">
              <w:t>in the midst of</w:t>
            </w:r>
            <w:proofErr w:type="gramEnd"/>
            <w:r w:rsidR="003D7056">
              <w:t xml:space="preserve"> more than </w:t>
            </w:r>
            <w:r w:rsidR="00AF2E4F">
              <w:t>a</w:t>
            </w:r>
            <w:r w:rsidR="007A03C5">
              <w:t xml:space="preserve"> hundred employe</w:t>
            </w:r>
            <w:r w:rsidR="00B040B0">
              <w:t>es that had equal opportunities</w:t>
            </w:r>
            <w:r w:rsidR="00AC52BF">
              <w:t xml:space="preserve"> for the same </w:t>
            </w:r>
            <w:r w:rsidR="007937D7">
              <w:t>certification,</w:t>
            </w:r>
            <w:r w:rsidR="00B040B0">
              <w:t xml:space="preserve"> but my leadership skills </w:t>
            </w:r>
            <w:r w:rsidR="00AC52BF">
              <w:t xml:space="preserve">stood out </w:t>
            </w:r>
            <w:r w:rsidR="00A03F1B">
              <w:t>allowing others to see me shinning in that role.</w:t>
            </w:r>
          </w:p>
        </w:tc>
      </w:tr>
    </w:tbl>
    <w:sdt>
      <w:sdtPr>
        <w:alias w:val="Skills:"/>
        <w:tag w:val="Skills:"/>
        <w:id w:val="-1392877668"/>
        <w:placeholder>
          <w:docPart w:val="3A74C77B23A643CF9F737109778CD573"/>
        </w:placeholder>
        <w:temporary/>
        <w:showingPlcHdr/>
        <w15:appearance w15:val="hidden"/>
      </w:sdtPr>
      <w:sdtEndPr/>
      <w:sdtContent>
        <w:p w14:paraId="09E667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465B2FD" w14:textId="77777777" w:rsidTr="00CF1A49">
        <w:tc>
          <w:tcPr>
            <w:tcW w:w="4675" w:type="dxa"/>
          </w:tcPr>
          <w:p w14:paraId="670DEB7E" w14:textId="157E7F85" w:rsidR="001E3120" w:rsidRPr="006E1507" w:rsidRDefault="00FD4C59" w:rsidP="006E1507">
            <w:pPr>
              <w:pStyle w:val="ListBullet"/>
              <w:contextualSpacing w:val="0"/>
            </w:pPr>
            <w:r>
              <w:t>organization</w:t>
            </w:r>
          </w:p>
          <w:p w14:paraId="1C103092" w14:textId="0A03F044" w:rsidR="001F4E6D" w:rsidRPr="006E1507" w:rsidRDefault="00DD003E" w:rsidP="006E1507">
            <w:pPr>
              <w:pStyle w:val="ListBullet"/>
              <w:contextualSpacing w:val="0"/>
            </w:pPr>
            <w:r>
              <w:t>strong le</w:t>
            </w:r>
            <w:r w:rsidR="00E96303">
              <w:t>a</w:t>
            </w:r>
            <w:r>
              <w:t>der</w:t>
            </w:r>
            <w:r w:rsidR="00E96303">
              <w:t xml:space="preserve"> </w:t>
            </w:r>
            <w:r>
              <w:t>ship</w:t>
            </w:r>
          </w:p>
        </w:tc>
        <w:tc>
          <w:tcPr>
            <w:tcW w:w="4675" w:type="dxa"/>
            <w:tcMar>
              <w:left w:w="360" w:type="dxa"/>
            </w:tcMar>
          </w:tcPr>
          <w:p w14:paraId="342404D1" w14:textId="33BC3BA9" w:rsidR="003A0632" w:rsidRPr="006E1507" w:rsidRDefault="00236934" w:rsidP="006E1507">
            <w:pPr>
              <w:pStyle w:val="ListBullet"/>
              <w:contextualSpacing w:val="0"/>
            </w:pPr>
            <w:r>
              <w:t>Good Communicator</w:t>
            </w:r>
          </w:p>
          <w:p w14:paraId="64D98D1B" w14:textId="1594F066" w:rsidR="001E3120" w:rsidRPr="006E1507" w:rsidRDefault="00951FA8" w:rsidP="006E1507">
            <w:pPr>
              <w:pStyle w:val="ListBullet"/>
              <w:contextualSpacing w:val="0"/>
            </w:pPr>
            <w:r>
              <w:t>Committed to excellence</w:t>
            </w:r>
          </w:p>
          <w:p w14:paraId="09073415" w14:textId="684ACBE4" w:rsidR="001E3120" w:rsidRPr="006E1507" w:rsidRDefault="00E96303" w:rsidP="006E1507">
            <w:pPr>
              <w:pStyle w:val="ListBullet"/>
              <w:contextualSpacing w:val="0"/>
            </w:pPr>
            <w:r>
              <w:t>innovative</w:t>
            </w:r>
          </w:p>
        </w:tc>
      </w:tr>
    </w:tbl>
    <w:sdt>
      <w:sdtPr>
        <w:alias w:val="Activities:"/>
        <w:tag w:val="Activities:"/>
        <w:id w:val="1223332893"/>
        <w:placeholder>
          <w:docPart w:val="D751CD96A828470B9FA1EC496A617339"/>
        </w:placeholder>
        <w:temporary/>
        <w:showingPlcHdr/>
        <w15:appearance w15:val="hidden"/>
      </w:sdtPr>
      <w:sdtEndPr/>
      <w:sdtContent>
        <w:p w14:paraId="7C9077F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D561EE8" w14:textId="04B4A08F" w:rsidR="00B51D1B" w:rsidRPr="006E1507" w:rsidRDefault="004957B4" w:rsidP="006E1507">
      <w:r>
        <w:t>I am always active</w:t>
      </w:r>
      <w:r w:rsidR="000E3BBE">
        <w:t xml:space="preserve"> in social events where ever I work being creative to get others involved.</w:t>
      </w:r>
      <w:r w:rsidR="00540FF3">
        <w:t xml:space="preserve"> I am part of an organization</w:t>
      </w:r>
      <w:r w:rsidR="00664D4A">
        <w:t xml:space="preserve"> where women from every where come together once a month </w:t>
      </w:r>
      <w:r w:rsidR="00370826">
        <w:t xml:space="preserve">as a support network to fight against isolation </w:t>
      </w:r>
      <w:r w:rsidR="0067366A">
        <w:t>of individuals</w:t>
      </w:r>
      <w:r w:rsidR="00244965">
        <w:t xml:space="preserve"> and the challenges that it brings.</w:t>
      </w:r>
      <w:r w:rsidR="00E2635E">
        <w:t xml:space="preserve"> Very active</w:t>
      </w:r>
      <w:r w:rsidR="005A4A40">
        <w:t xml:space="preserve"> in community events of various kinds</w:t>
      </w:r>
      <w:r w:rsidR="009C3E98"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ADF94" w14:textId="77777777" w:rsidR="00441C34" w:rsidRDefault="00441C34" w:rsidP="0068194B">
      <w:r>
        <w:separator/>
      </w:r>
    </w:p>
    <w:p w14:paraId="06400058" w14:textId="77777777" w:rsidR="00441C34" w:rsidRDefault="00441C34"/>
    <w:p w14:paraId="6059DFB2" w14:textId="77777777" w:rsidR="00441C34" w:rsidRDefault="00441C34"/>
  </w:endnote>
  <w:endnote w:type="continuationSeparator" w:id="0">
    <w:p w14:paraId="3BA09CD9" w14:textId="77777777" w:rsidR="00441C34" w:rsidRDefault="00441C34" w:rsidP="0068194B">
      <w:r>
        <w:continuationSeparator/>
      </w:r>
    </w:p>
    <w:p w14:paraId="1BAE12C4" w14:textId="77777777" w:rsidR="00441C34" w:rsidRDefault="00441C34"/>
    <w:p w14:paraId="0012AC31" w14:textId="77777777" w:rsidR="00441C34" w:rsidRDefault="00441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4D13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AA58" w14:textId="77777777" w:rsidR="00441C34" w:rsidRDefault="00441C34" w:rsidP="0068194B">
      <w:r>
        <w:separator/>
      </w:r>
    </w:p>
    <w:p w14:paraId="2018B302" w14:textId="77777777" w:rsidR="00441C34" w:rsidRDefault="00441C34"/>
    <w:p w14:paraId="6E9820AD" w14:textId="77777777" w:rsidR="00441C34" w:rsidRDefault="00441C34"/>
  </w:footnote>
  <w:footnote w:type="continuationSeparator" w:id="0">
    <w:p w14:paraId="41D43BAD" w14:textId="77777777" w:rsidR="00441C34" w:rsidRDefault="00441C34" w:rsidP="0068194B">
      <w:r>
        <w:continuationSeparator/>
      </w:r>
    </w:p>
    <w:p w14:paraId="0602444D" w14:textId="77777777" w:rsidR="00441C34" w:rsidRDefault="00441C34"/>
    <w:p w14:paraId="2002F965" w14:textId="77777777" w:rsidR="00441C34" w:rsidRDefault="00441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1A6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D870C4" wp14:editId="406AD0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798B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7B"/>
    <w:rsid w:val="000001EF"/>
    <w:rsid w:val="00007322"/>
    <w:rsid w:val="00007728"/>
    <w:rsid w:val="00024584"/>
    <w:rsid w:val="00024730"/>
    <w:rsid w:val="00055E95"/>
    <w:rsid w:val="0007021F"/>
    <w:rsid w:val="000B2BA5"/>
    <w:rsid w:val="000E2C29"/>
    <w:rsid w:val="000E3BBE"/>
    <w:rsid w:val="000F2F8C"/>
    <w:rsid w:val="0010006E"/>
    <w:rsid w:val="001045A8"/>
    <w:rsid w:val="00114A91"/>
    <w:rsid w:val="00133125"/>
    <w:rsid w:val="001427E1"/>
    <w:rsid w:val="00163668"/>
    <w:rsid w:val="00171566"/>
    <w:rsid w:val="00174676"/>
    <w:rsid w:val="001755A8"/>
    <w:rsid w:val="00184014"/>
    <w:rsid w:val="00192008"/>
    <w:rsid w:val="001930FD"/>
    <w:rsid w:val="001A54A3"/>
    <w:rsid w:val="001A7DA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934"/>
    <w:rsid w:val="00236D54"/>
    <w:rsid w:val="00241D8C"/>
    <w:rsid w:val="00241FDB"/>
    <w:rsid w:val="00244965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BE4"/>
    <w:rsid w:val="002E7E61"/>
    <w:rsid w:val="002F05E5"/>
    <w:rsid w:val="002F254D"/>
    <w:rsid w:val="002F30E4"/>
    <w:rsid w:val="00307140"/>
    <w:rsid w:val="00307490"/>
    <w:rsid w:val="00316DFF"/>
    <w:rsid w:val="00325B57"/>
    <w:rsid w:val="00336056"/>
    <w:rsid w:val="003544E1"/>
    <w:rsid w:val="00366398"/>
    <w:rsid w:val="00370826"/>
    <w:rsid w:val="003921D5"/>
    <w:rsid w:val="003A0632"/>
    <w:rsid w:val="003A30E5"/>
    <w:rsid w:val="003A6ADF"/>
    <w:rsid w:val="003B427E"/>
    <w:rsid w:val="003B5928"/>
    <w:rsid w:val="003D380F"/>
    <w:rsid w:val="003D7056"/>
    <w:rsid w:val="003E160D"/>
    <w:rsid w:val="003E457B"/>
    <w:rsid w:val="003F1D5F"/>
    <w:rsid w:val="00405128"/>
    <w:rsid w:val="00406CFF"/>
    <w:rsid w:val="00416B25"/>
    <w:rsid w:val="00420592"/>
    <w:rsid w:val="004319E0"/>
    <w:rsid w:val="00437E8C"/>
    <w:rsid w:val="00440225"/>
    <w:rsid w:val="00441C34"/>
    <w:rsid w:val="00441FF3"/>
    <w:rsid w:val="004669FE"/>
    <w:rsid w:val="004726BC"/>
    <w:rsid w:val="00474105"/>
    <w:rsid w:val="00480E6E"/>
    <w:rsid w:val="00486277"/>
    <w:rsid w:val="00494CF6"/>
    <w:rsid w:val="004957B4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2CC3"/>
    <w:rsid w:val="00540FF3"/>
    <w:rsid w:val="00566A35"/>
    <w:rsid w:val="0056701E"/>
    <w:rsid w:val="005740D7"/>
    <w:rsid w:val="0059161F"/>
    <w:rsid w:val="00597BF3"/>
    <w:rsid w:val="005A0F26"/>
    <w:rsid w:val="005A1B10"/>
    <w:rsid w:val="005A4A4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624"/>
    <w:rsid w:val="006563D3"/>
    <w:rsid w:val="006618E9"/>
    <w:rsid w:val="00664D4A"/>
    <w:rsid w:val="0067366A"/>
    <w:rsid w:val="0068194B"/>
    <w:rsid w:val="00692703"/>
    <w:rsid w:val="006A1962"/>
    <w:rsid w:val="006B5D48"/>
    <w:rsid w:val="006B6CE5"/>
    <w:rsid w:val="006B7D7B"/>
    <w:rsid w:val="006C1A5E"/>
    <w:rsid w:val="006E1507"/>
    <w:rsid w:val="00712D8B"/>
    <w:rsid w:val="007273B7"/>
    <w:rsid w:val="00731647"/>
    <w:rsid w:val="00733E0A"/>
    <w:rsid w:val="0074403D"/>
    <w:rsid w:val="00746D44"/>
    <w:rsid w:val="00750B53"/>
    <w:rsid w:val="007538DC"/>
    <w:rsid w:val="00757803"/>
    <w:rsid w:val="0079206B"/>
    <w:rsid w:val="007937D7"/>
    <w:rsid w:val="00796076"/>
    <w:rsid w:val="007A03C5"/>
    <w:rsid w:val="007C0566"/>
    <w:rsid w:val="007C606B"/>
    <w:rsid w:val="007E6A61"/>
    <w:rsid w:val="00801140"/>
    <w:rsid w:val="00803404"/>
    <w:rsid w:val="008076F7"/>
    <w:rsid w:val="00812739"/>
    <w:rsid w:val="00834955"/>
    <w:rsid w:val="00855B59"/>
    <w:rsid w:val="00860461"/>
    <w:rsid w:val="0086487C"/>
    <w:rsid w:val="00870B20"/>
    <w:rsid w:val="008720E8"/>
    <w:rsid w:val="008829F8"/>
    <w:rsid w:val="00885897"/>
    <w:rsid w:val="008A6538"/>
    <w:rsid w:val="008B4EBE"/>
    <w:rsid w:val="008C111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37E0"/>
    <w:rsid w:val="00944F78"/>
    <w:rsid w:val="009510E7"/>
    <w:rsid w:val="00951FA8"/>
    <w:rsid w:val="00952C89"/>
    <w:rsid w:val="009571D8"/>
    <w:rsid w:val="00964218"/>
    <w:rsid w:val="009650EA"/>
    <w:rsid w:val="0097790C"/>
    <w:rsid w:val="0098506E"/>
    <w:rsid w:val="00996EEE"/>
    <w:rsid w:val="009A44CE"/>
    <w:rsid w:val="009C3E98"/>
    <w:rsid w:val="009C4DFC"/>
    <w:rsid w:val="009D44F8"/>
    <w:rsid w:val="009E3160"/>
    <w:rsid w:val="009F220C"/>
    <w:rsid w:val="009F2A2D"/>
    <w:rsid w:val="009F3B05"/>
    <w:rsid w:val="009F4931"/>
    <w:rsid w:val="00A03F1B"/>
    <w:rsid w:val="00A1334F"/>
    <w:rsid w:val="00A14534"/>
    <w:rsid w:val="00A16DAA"/>
    <w:rsid w:val="00A24162"/>
    <w:rsid w:val="00A25023"/>
    <w:rsid w:val="00A270EA"/>
    <w:rsid w:val="00A311D1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52BF"/>
    <w:rsid w:val="00AD360E"/>
    <w:rsid w:val="00AD40FB"/>
    <w:rsid w:val="00AD782D"/>
    <w:rsid w:val="00AE7650"/>
    <w:rsid w:val="00AF2E4F"/>
    <w:rsid w:val="00B040B0"/>
    <w:rsid w:val="00B10EBE"/>
    <w:rsid w:val="00B236F1"/>
    <w:rsid w:val="00B50F99"/>
    <w:rsid w:val="00B51D1B"/>
    <w:rsid w:val="00B540F4"/>
    <w:rsid w:val="00B60FD0"/>
    <w:rsid w:val="00B622DF"/>
    <w:rsid w:val="00B627B4"/>
    <w:rsid w:val="00B6332A"/>
    <w:rsid w:val="00B81760"/>
    <w:rsid w:val="00B8494C"/>
    <w:rsid w:val="00BA1546"/>
    <w:rsid w:val="00BB4E51"/>
    <w:rsid w:val="00BD431F"/>
    <w:rsid w:val="00BE423E"/>
    <w:rsid w:val="00BE7616"/>
    <w:rsid w:val="00BF61AC"/>
    <w:rsid w:val="00C43199"/>
    <w:rsid w:val="00C47FA6"/>
    <w:rsid w:val="00C57FC6"/>
    <w:rsid w:val="00C66A7D"/>
    <w:rsid w:val="00C70276"/>
    <w:rsid w:val="00C779DA"/>
    <w:rsid w:val="00C814F7"/>
    <w:rsid w:val="00CA4B4D"/>
    <w:rsid w:val="00CB35C3"/>
    <w:rsid w:val="00CD323D"/>
    <w:rsid w:val="00CD5314"/>
    <w:rsid w:val="00CE4030"/>
    <w:rsid w:val="00CE64B3"/>
    <w:rsid w:val="00CF1A49"/>
    <w:rsid w:val="00CF26E7"/>
    <w:rsid w:val="00D0630C"/>
    <w:rsid w:val="00D243A9"/>
    <w:rsid w:val="00D305E5"/>
    <w:rsid w:val="00D37CD3"/>
    <w:rsid w:val="00D623B7"/>
    <w:rsid w:val="00D66A52"/>
    <w:rsid w:val="00D66EFA"/>
    <w:rsid w:val="00D72A2D"/>
    <w:rsid w:val="00D87B49"/>
    <w:rsid w:val="00D9521A"/>
    <w:rsid w:val="00DA3914"/>
    <w:rsid w:val="00DA59AA"/>
    <w:rsid w:val="00DB6915"/>
    <w:rsid w:val="00DB7E1E"/>
    <w:rsid w:val="00DC1B78"/>
    <w:rsid w:val="00DC2A2F"/>
    <w:rsid w:val="00DC600B"/>
    <w:rsid w:val="00DD003E"/>
    <w:rsid w:val="00DE0FAA"/>
    <w:rsid w:val="00DE136D"/>
    <w:rsid w:val="00DE6534"/>
    <w:rsid w:val="00DF4D6C"/>
    <w:rsid w:val="00E01923"/>
    <w:rsid w:val="00E14498"/>
    <w:rsid w:val="00E2397A"/>
    <w:rsid w:val="00E254DB"/>
    <w:rsid w:val="00E2635E"/>
    <w:rsid w:val="00E300FC"/>
    <w:rsid w:val="00E362DB"/>
    <w:rsid w:val="00E5632B"/>
    <w:rsid w:val="00E70240"/>
    <w:rsid w:val="00E71E6B"/>
    <w:rsid w:val="00E75C7C"/>
    <w:rsid w:val="00E81CC5"/>
    <w:rsid w:val="00E85A87"/>
    <w:rsid w:val="00E85B4A"/>
    <w:rsid w:val="00E9528E"/>
    <w:rsid w:val="00E96303"/>
    <w:rsid w:val="00EA5099"/>
    <w:rsid w:val="00EC1351"/>
    <w:rsid w:val="00EC4CBF"/>
    <w:rsid w:val="00EE2CA8"/>
    <w:rsid w:val="00EF17E8"/>
    <w:rsid w:val="00EF51D9"/>
    <w:rsid w:val="00F130DD"/>
    <w:rsid w:val="00F24884"/>
    <w:rsid w:val="00F3625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C5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51CF"/>
  <w15:chartTrackingRefBased/>
  <w15:docId w15:val="{E1B86770-09CD-47B8-AFFE-9F77E2C3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B284585E5E453180BB2FE53045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BCC0-368B-4F13-8758-2A2F455FC3E0}"/>
      </w:docPartPr>
      <w:docPartBody>
        <w:p w:rsidR="005934E5" w:rsidRDefault="009B5770">
          <w:pPr>
            <w:pStyle w:val="28B284585E5E453180BB2FE53045C278"/>
          </w:pPr>
          <w:r w:rsidRPr="00CF1A49">
            <w:t>Experience</w:t>
          </w:r>
        </w:p>
      </w:docPartBody>
    </w:docPart>
    <w:docPart>
      <w:docPartPr>
        <w:name w:val="82E60E57DA3443A4B11A991A99E5D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E09A8-1C1B-4512-8396-1D5C6567CE7A}"/>
      </w:docPartPr>
      <w:docPartBody>
        <w:p w:rsidR="005934E5" w:rsidRDefault="009B5770">
          <w:pPr>
            <w:pStyle w:val="82E60E57DA3443A4B11A991A99E5D1F7"/>
          </w:pPr>
          <w:r w:rsidRPr="00CF1A49">
            <w:t>Education</w:t>
          </w:r>
        </w:p>
      </w:docPartBody>
    </w:docPart>
    <w:docPart>
      <w:docPartPr>
        <w:name w:val="3A74C77B23A643CF9F737109778C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8C76-B03D-4B6F-910E-383B0B30106F}"/>
      </w:docPartPr>
      <w:docPartBody>
        <w:p w:rsidR="005934E5" w:rsidRDefault="009B5770">
          <w:pPr>
            <w:pStyle w:val="3A74C77B23A643CF9F737109778CD573"/>
          </w:pPr>
          <w:r w:rsidRPr="00CF1A49">
            <w:t>Skills</w:t>
          </w:r>
        </w:p>
      </w:docPartBody>
    </w:docPart>
    <w:docPart>
      <w:docPartPr>
        <w:name w:val="D751CD96A828470B9FA1EC496A617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116A9-918F-48A6-AC4A-42A9A8F486E7}"/>
      </w:docPartPr>
      <w:docPartBody>
        <w:p w:rsidR="005934E5" w:rsidRDefault="009B5770">
          <w:pPr>
            <w:pStyle w:val="D751CD96A828470B9FA1EC496A61733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E5"/>
    <w:rsid w:val="002A5566"/>
    <w:rsid w:val="002C0C83"/>
    <w:rsid w:val="004A09A9"/>
    <w:rsid w:val="005934E5"/>
    <w:rsid w:val="006318DF"/>
    <w:rsid w:val="009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F96A67E6B4636A13DFA82056699E4">
    <w:name w:val="F34F96A67E6B4636A13DFA82056699E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AAA796A1434F1390279BE65C68399D">
    <w:name w:val="93AAA796A1434F1390279BE65C68399D"/>
  </w:style>
  <w:style w:type="paragraph" w:customStyle="1" w:styleId="AAFF4A08E6DF457E9A8393C31946654B">
    <w:name w:val="AAFF4A08E6DF457E9A8393C31946654B"/>
  </w:style>
  <w:style w:type="paragraph" w:customStyle="1" w:styleId="5D2B6DB6900A41B8BA965242E3C00B3B">
    <w:name w:val="5D2B6DB6900A41B8BA965242E3C00B3B"/>
  </w:style>
  <w:style w:type="paragraph" w:customStyle="1" w:styleId="CEA0712013BF46BD8B020AB89468884B">
    <w:name w:val="CEA0712013BF46BD8B020AB89468884B"/>
  </w:style>
  <w:style w:type="paragraph" w:customStyle="1" w:styleId="0C8BAF6475804CC2AD323F6509C31DE4">
    <w:name w:val="0C8BAF6475804CC2AD323F6509C31DE4"/>
  </w:style>
  <w:style w:type="paragraph" w:customStyle="1" w:styleId="68E776AD803B427592A584D3C97D1FF1">
    <w:name w:val="68E776AD803B427592A584D3C97D1FF1"/>
  </w:style>
  <w:style w:type="paragraph" w:customStyle="1" w:styleId="6CD6DED594C1459EA9170936DC4E1B38">
    <w:name w:val="6CD6DED594C1459EA9170936DC4E1B38"/>
  </w:style>
  <w:style w:type="paragraph" w:customStyle="1" w:styleId="EBC4F5C054034B42B9F21201BC3EAB9E">
    <w:name w:val="EBC4F5C054034B42B9F21201BC3EAB9E"/>
  </w:style>
  <w:style w:type="paragraph" w:customStyle="1" w:styleId="CBCCEF37EA7F4026B096882A817CECB2">
    <w:name w:val="CBCCEF37EA7F4026B096882A817CECB2"/>
  </w:style>
  <w:style w:type="paragraph" w:customStyle="1" w:styleId="D93E962A65504DDE8867A58B18E5D33F">
    <w:name w:val="D93E962A65504DDE8867A58B18E5D33F"/>
  </w:style>
  <w:style w:type="paragraph" w:customStyle="1" w:styleId="28B284585E5E453180BB2FE53045C278">
    <w:name w:val="28B284585E5E453180BB2FE53045C278"/>
  </w:style>
  <w:style w:type="paragraph" w:customStyle="1" w:styleId="56A314C0F38F40B99320AD53A60545D4">
    <w:name w:val="56A314C0F38F40B99320AD53A60545D4"/>
  </w:style>
  <w:style w:type="paragraph" w:customStyle="1" w:styleId="E91761A9227146C2B3DA9CBF88057F2C">
    <w:name w:val="E91761A9227146C2B3DA9CBF88057F2C"/>
  </w:style>
  <w:style w:type="paragraph" w:customStyle="1" w:styleId="C1F4F9BC6E0D4D45A5815D1B627E10B0">
    <w:name w:val="C1F4F9BC6E0D4D45A5815D1B627E10B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BDCB4F3A7EE486AB035D48B25AA658E">
    <w:name w:val="EBDCB4F3A7EE486AB035D48B25AA658E"/>
  </w:style>
  <w:style w:type="paragraph" w:customStyle="1" w:styleId="31D6124DDAA74983B25E782CA8B5E299">
    <w:name w:val="31D6124DDAA74983B25E782CA8B5E299"/>
  </w:style>
  <w:style w:type="paragraph" w:customStyle="1" w:styleId="C3B0AC95F3B84AE1A429D9512A7BD167">
    <w:name w:val="C3B0AC95F3B84AE1A429D9512A7BD167"/>
  </w:style>
  <w:style w:type="paragraph" w:customStyle="1" w:styleId="78D8DB27F05544DB9FF7DD415C3ACC5B">
    <w:name w:val="78D8DB27F05544DB9FF7DD415C3ACC5B"/>
  </w:style>
  <w:style w:type="paragraph" w:customStyle="1" w:styleId="22325154A188468984E4143D914A97D1">
    <w:name w:val="22325154A188468984E4143D914A97D1"/>
  </w:style>
  <w:style w:type="paragraph" w:customStyle="1" w:styleId="8A607EB60D3648EDA9CFFCEE800A80D9">
    <w:name w:val="8A607EB60D3648EDA9CFFCEE800A80D9"/>
  </w:style>
  <w:style w:type="paragraph" w:customStyle="1" w:styleId="D924DD452DF047F1B5D22CF0A5362008">
    <w:name w:val="D924DD452DF047F1B5D22CF0A5362008"/>
  </w:style>
  <w:style w:type="paragraph" w:customStyle="1" w:styleId="82E60E57DA3443A4B11A991A99E5D1F7">
    <w:name w:val="82E60E57DA3443A4B11A991A99E5D1F7"/>
  </w:style>
  <w:style w:type="paragraph" w:customStyle="1" w:styleId="A181409EAE6C48D89808B8369BFEC8AC">
    <w:name w:val="A181409EAE6C48D89808B8369BFEC8AC"/>
  </w:style>
  <w:style w:type="paragraph" w:customStyle="1" w:styleId="9AD4387BC2734E7B82F1E5E23E7C74C8">
    <w:name w:val="9AD4387BC2734E7B82F1E5E23E7C74C8"/>
  </w:style>
  <w:style w:type="paragraph" w:customStyle="1" w:styleId="17F293FECFC5419DA17EB078609774E7">
    <w:name w:val="17F293FECFC5419DA17EB078609774E7"/>
  </w:style>
  <w:style w:type="paragraph" w:customStyle="1" w:styleId="1FFB68B2BEC94D5AA1DB915D39732482">
    <w:name w:val="1FFB68B2BEC94D5AA1DB915D39732482"/>
  </w:style>
  <w:style w:type="paragraph" w:customStyle="1" w:styleId="DF624F2F3F5545E1A462DF8B5EDB3E9B">
    <w:name w:val="DF624F2F3F5545E1A462DF8B5EDB3E9B"/>
  </w:style>
  <w:style w:type="paragraph" w:customStyle="1" w:styleId="21A03F92841B47C18AF23A2A07A49D1C">
    <w:name w:val="21A03F92841B47C18AF23A2A07A49D1C"/>
  </w:style>
  <w:style w:type="paragraph" w:customStyle="1" w:styleId="AFC510A979F1468DAADABB211A4D9564">
    <w:name w:val="AFC510A979F1468DAADABB211A4D9564"/>
  </w:style>
  <w:style w:type="paragraph" w:customStyle="1" w:styleId="F56E6B31FC3D423AA3F718B106B8A95A">
    <w:name w:val="F56E6B31FC3D423AA3F718B106B8A95A"/>
  </w:style>
  <w:style w:type="paragraph" w:customStyle="1" w:styleId="2771466B61C947EEB8DCFCF90CB92242">
    <w:name w:val="2771466B61C947EEB8DCFCF90CB92242"/>
  </w:style>
  <w:style w:type="paragraph" w:customStyle="1" w:styleId="A10D9524D2054B42BEA8BDB424A4284B">
    <w:name w:val="A10D9524D2054B42BEA8BDB424A4284B"/>
  </w:style>
  <w:style w:type="paragraph" w:customStyle="1" w:styleId="3A74C77B23A643CF9F737109778CD573">
    <w:name w:val="3A74C77B23A643CF9F737109778CD573"/>
  </w:style>
  <w:style w:type="paragraph" w:customStyle="1" w:styleId="15FBE32F100745FF9A9211CBBE64AD1C">
    <w:name w:val="15FBE32F100745FF9A9211CBBE64AD1C"/>
  </w:style>
  <w:style w:type="paragraph" w:customStyle="1" w:styleId="5353A4B928FA420D97A1A782EB778622">
    <w:name w:val="5353A4B928FA420D97A1A782EB778622"/>
  </w:style>
  <w:style w:type="paragraph" w:customStyle="1" w:styleId="349104EF7DF94E53BC64358B3231C26E">
    <w:name w:val="349104EF7DF94E53BC64358B3231C26E"/>
  </w:style>
  <w:style w:type="paragraph" w:customStyle="1" w:styleId="43811EA5501946EAB30FE36492441918">
    <w:name w:val="43811EA5501946EAB30FE36492441918"/>
  </w:style>
  <w:style w:type="paragraph" w:customStyle="1" w:styleId="1319C373A10C44AEB275909238733CB7">
    <w:name w:val="1319C373A10C44AEB275909238733CB7"/>
  </w:style>
  <w:style w:type="paragraph" w:customStyle="1" w:styleId="D751CD96A828470B9FA1EC496A617339">
    <w:name w:val="D751CD96A828470B9FA1EC496A617339"/>
  </w:style>
  <w:style w:type="paragraph" w:customStyle="1" w:styleId="EEAB8DE0D4E045798EE4014059B334F8">
    <w:name w:val="EEAB8DE0D4E045798EE4014059B33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155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james</dc:creator>
  <cp:keywords/>
  <dc:description/>
  <cp:lastModifiedBy>carol james</cp:lastModifiedBy>
  <cp:revision>55</cp:revision>
  <cp:lastPrinted>2019-01-23T15:44:00Z</cp:lastPrinted>
  <dcterms:created xsi:type="dcterms:W3CDTF">2018-12-26T15:31:00Z</dcterms:created>
  <dcterms:modified xsi:type="dcterms:W3CDTF">2019-01-31T16:45:00Z</dcterms:modified>
  <cp:category/>
</cp:coreProperties>
</file>